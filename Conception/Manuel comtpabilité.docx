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noProof/>
        </w:rPr>
        <w:id w:val="-1296670098"/>
        <w:docPartObj>
          <w:docPartGallery w:val="Cover Pages"/>
          <w:docPartUnique/>
        </w:docPartObj>
      </w:sdtPr>
      <w:sdtEndPr/>
      <w:sdtContent>
        <w:p w14:paraId="2DC931ED" w14:textId="77777777" w:rsidR="00772ECC" w:rsidRDefault="00963E7D">
          <w:pPr>
            <w:rPr>
              <w:noProof/>
            </w:rPr>
          </w:pPr>
          <w:r>
            <w:rPr>
              <w:noProof/>
              <w:lang w:eastAsia="fr-FR"/>
            </w:rPr>
            <mc:AlternateContent>
              <mc:Choice Requires="wpg">
                <w:drawing>
                  <wp:anchor distT="0" distB="0" distL="114300" distR="114300" simplePos="0" relativeHeight="251658240" behindDoc="0" locked="0" layoutInCell="1" allowOverlap="1" wp14:anchorId="63A64461" wp14:editId="7C9A234A">
                    <wp:simplePos x="0" y="0"/>
                    <wp:positionH relativeFrom="column">
                      <wp:align>center</wp:align>
                    </wp:positionH>
                    <wp:positionV relativeFrom="margin">
                      <wp:align>center</wp:align>
                    </wp:positionV>
                    <wp:extent cx="6537960" cy="9144000"/>
                    <wp:effectExtent l="0" t="0" r="635" b="3810"/>
                    <wp:wrapNone/>
                    <wp:docPr id="3" name="Groupe 3">
                      <a:extLst xmlns:a="http://schemas.openxmlformats.org/drawingml/2006/main">
                        <a:ext uri="{C183D7F6-B498-43B3-948B-1728B52AA6E4}">
                          <adec:decorative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dec="http://schemas.microsoft.com/office/drawing/2017/decorative" val="1"/>
                        </a:ext>
                      </a:extLst>
                    </wp:docPr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37960" cy="9144000"/>
                              <a:chOff x="0" y="0"/>
                              <a:chExt cx="6537960" cy="9144000"/>
                            </a:xfrm>
                          </wpg:grpSpPr>
                          <wps:wsp>
                            <wps:cNvPr id="388" name="Rectangle 388"/>
                            <wps:cNvSpPr/>
                            <wps:spPr>
                              <a:xfrm>
                                <a:off x="0" y="0"/>
                                <a:ext cx="653796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003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" name="Zone de texte 1"/>
                            <wps:cNvSpPr txBox="1"/>
                            <wps:spPr>
                              <a:xfrm>
                                <a:off x="312306" y="3219451"/>
                                <a:ext cx="5912069" cy="166289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0CAB364" w14:textId="77777777" w:rsidR="00772ECC" w:rsidRDefault="00CE74E7">
                                  <w:p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96"/>
                                      <w:szCs w:val="96"/>
                                      <w:lang w:bidi="fr-FR"/>
                                    </w:rPr>
                                    <w:t>Manuel de comptabilité</w:t>
                                  </w:r>
                                </w:p>
                                <w:p w14:paraId="7B50B5E7" w14:textId="77777777" w:rsidR="00772ECC" w:rsidRDefault="00772ECC">
                                  <w:pPr>
                                    <w:rPr>
                                      <w:rFonts w:ascii="Segoe UI Light" w:hAnsi="Segoe UI Light" w:cs="Segoe UI Light"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" name="Zone de texte 2"/>
                            <wps:cNvSpPr txBox="1"/>
                            <wps:spPr>
                              <a:xfrm>
                                <a:off x="323850" y="4933950"/>
                                <a:ext cx="5911850" cy="9144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D8F3F77" w14:textId="77777777" w:rsidR="00772ECC" w:rsidRDefault="00CE74E7">
                                  <w:p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52"/>
                                      <w:szCs w:val="48"/>
                                    </w:rPr>
                                  </w:pPr>
                                  <w:r>
                                    <w:rPr>
                                      <w:rFonts w:ascii="Segoe UI Semibold" w:eastAsia="Segoe UI Semibold" w:hAnsi="Segoe UI Semibold" w:cs="Segoe UI Semibold"/>
                                      <w:color w:val="FFFFFF" w:themeColor="background1"/>
                                      <w:sz w:val="52"/>
                                      <w:szCs w:val="52"/>
                                      <w:lang w:bidi="fr-FR"/>
                                    </w:rPr>
                                    <w:t>Imputation</w:t>
                                  </w: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52"/>
                                      <w:szCs w:val="52"/>
                                      <w:lang w:bidi="fr-FR"/>
                                    </w:rPr>
                                    <w:t xml:space="preserve"> des opérations </w:t>
                                  </w:r>
                                  <w:r w:rsidR="00E07920"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52"/>
                                      <w:szCs w:val="52"/>
                                      <w:lang w:bidi="fr-FR"/>
                                    </w:rPr>
                                    <w:t>courante</w:t>
                                  </w: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52"/>
                                      <w:szCs w:val="52"/>
                                      <w:lang w:bidi="fr-FR"/>
                                    </w:rPr>
                                    <w:t xml:space="preserve"> de la mutuelle d’assurance santé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110000</wp14:pctWidth>
                    </wp14:sizeRelH>
                    <wp14:sizeRelV relativeFrom="margin">
                      <wp14:pctHeight>110000</wp14:pctHeight>
                    </wp14:sizeRelV>
                  </wp:anchor>
                </w:drawing>
              </mc:Choice>
              <mc:Fallback>
                <w:pict>
                  <v:group w14:anchorId="63A64461" id="Groupe 3" o:spid="_x0000_s1026" style="position:absolute;margin-left:0;margin-top:0;width:514.8pt;height:10in;z-index:251658240;mso-width-percent:1100;mso-height-percent:1100;mso-position-horizontal:center;mso-position-vertical:center;mso-position-vertical-relative:margin;mso-width-percent:1100;mso-height-percent:1100;mso-width-relative:margin;mso-height-relative:margin" coordsize="65379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">
                    <v:rect id="Rectangle 388" o:spid="_x0000_s1027" style="position:absolute;width:65379;height:91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hY1gcEA&#10;AADcAAAADwAAAGRycy9kb3ducmV2LnhtbERPy4rCMBTdC/MP4Q6403QUpVajiOAoDCI+PuDaXNsw&#10;zU1pMrX+vVkMuDyc92LV2Uq01HjjWMHXMAFBnDttuFBwvWwHKQgfkDVWjknBkzyslh+9BWbaPfhE&#10;7TkUIoawz1BBGUKdSenzkiz6oauJI3d3jcUQYVNI3eAjhttKjpJkKi0ajg0l1rQpKf89/1kF+5tZ&#10;mx3Ovou2ds4fR7Pp5OegVP+zW89BBOrCW/zv3msF4zSujWfiEZD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IWNYHBAAAA3AAAAA8AAAAAAAAAAAAAAAAAmAIAAGRycy9kb3du&#10;cmV2LnhtbFBLBQYAAAAABAAEAPUAAACGAwAAAAA=&#10;" fillcolor="#4472c4 [3208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 1" o:spid="_x0000_s1028" type="#_x0000_t202" style="position:absolute;left:3123;top:32194;width:59120;height:166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nlTMAA&#10;AADaAAAADwAAAGRycy9kb3ducmV2LnhtbERPy6rCMBDdX/Afwgh3d00VFKlGkYIocl342Lgbm7Et&#10;NpPaRK1+vREEV8PhPGc8bUwpblS7wrKCbicCQZxaXXCmYL+b/w1BOI+ssbRMCh7kYDpp/Ywx1vbO&#10;G7ptfSZCCLsYFeTeV7GULs3JoOvYijhwJ1sb9AHWmdQ13kO4KWUvigbSYMGhIceKkpzS8/ZqFKyS&#10;+Ro3x54ZPstk8X+aVZf9oa/Ub7uZjUB4avxX/HEvdZgP71feV05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lnlTMAAAADaAAAADwAAAAAAAAAAAAAAAACYAgAAZHJzL2Rvd25y&#10;ZXYueG1sUEsFBgAAAAAEAAQA9QAAAIUDAAAAAA==&#10;" filled="f" stroked="f" strokeweight=".5pt">
                      <v:textbox>
                        <w:txbxContent>
                          <w:p w14:paraId="00CAB364" w14:textId="77777777" w:rsidR="00772ECC" w:rsidRDefault="00CE74E7">
                            <w:p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96"/>
                                <w:szCs w:val="96"/>
                                <w:lang w:bidi="fr-FR"/>
                              </w:rPr>
                              <w:t>Manuel de comptabilité</w:t>
                            </w:r>
                          </w:p>
                          <w:p w14:paraId="7B50B5E7" w14:textId="77777777" w:rsidR="00772ECC" w:rsidRDefault="00772ECC">
                            <w:pPr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v:textbox>
                    </v:shape>
                    <v:shape id="Zone de texte 2" o:spid="_x0000_s1029" type="#_x0000_t202" style="position:absolute;left:3238;top:49339;width:59119;height:9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t7O8IA&#10;AADaAAAADwAAAGRycy9kb3ducmV2LnhtbESPQYvCMBSE74L/ITxhb5paWJFqFCmIIutB14u3Z/Ns&#10;i81LbaJ2/fVGEPY4zMw3zHTemkrcqXGlZQXDQQSCOLO65FzB4XfZH4NwHlljZZkU/JGD+azbmWKi&#10;7YN3dN/7XAQIuwQVFN7XiZQuK8igG9iaOHhn2xj0QTa51A0+AtxUMo6ikTRYclgosKa0oOyyvxkF&#10;m3S5xd0pNuNnla5+zov6ejh+K/XVaxcTEJ5a/x/+tNdaQQzvK+EGyN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i3s7wgAAANoAAAAPAAAAAAAAAAAAAAAAAJgCAABkcnMvZG93&#10;bnJldi54bWxQSwUGAAAAAAQABAD1AAAAhwMAAAAA&#10;" filled="f" stroked="f" strokeweight=".5pt">
                      <v:textbox>
                        <w:txbxContent>
                          <w:p w14:paraId="7D8F3F77" w14:textId="77777777" w:rsidR="00772ECC" w:rsidRDefault="00CE74E7">
                            <w:p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52"/>
                                <w:szCs w:val="48"/>
                              </w:rPr>
                            </w:pPr>
                            <w:r>
                              <w:rPr>
                                <w:rFonts w:ascii="Segoe UI Semibold" w:eastAsia="Segoe UI Semibold" w:hAnsi="Segoe UI Semibold" w:cs="Segoe UI Semibold"/>
                                <w:color w:val="FFFFFF" w:themeColor="background1"/>
                                <w:sz w:val="52"/>
                                <w:szCs w:val="52"/>
                                <w:lang w:bidi="fr-FR"/>
                              </w:rPr>
                              <w:t>Imputation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52"/>
                                <w:szCs w:val="52"/>
                                <w:lang w:bidi="fr-FR"/>
                              </w:rPr>
                              <w:t xml:space="preserve"> des opérations </w:t>
                            </w:r>
                            <w:r w:rsidR="00E07920"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52"/>
                                <w:szCs w:val="52"/>
                                <w:lang w:bidi="fr-FR"/>
                              </w:rPr>
                              <w:t>courante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52"/>
                                <w:szCs w:val="52"/>
                                <w:lang w:bidi="fr-FR"/>
                              </w:rPr>
                              <w:t xml:space="preserve"> de la mutuelle d’assurance santé</w:t>
                            </w:r>
                          </w:p>
                        </w:txbxContent>
                      </v:textbox>
                    </v:shape>
                    <w10:wrap anchory="margin"/>
                  </v:group>
                </w:pict>
              </mc:Fallback>
            </mc:AlternateContent>
          </w:r>
        </w:p>
        <w:p w14:paraId="1A8D12D0" w14:textId="77777777" w:rsidR="00772ECC" w:rsidRDefault="00772ECC">
          <w:pPr>
            <w:rPr>
              <w:noProof/>
            </w:rPr>
          </w:pPr>
        </w:p>
        <w:p w14:paraId="31177481" w14:textId="77777777" w:rsidR="00772ECC" w:rsidRDefault="00772ECC">
          <w:pPr>
            <w:rPr>
              <w:noProof/>
            </w:rPr>
          </w:pPr>
        </w:p>
        <w:p w14:paraId="6BDD4284" w14:textId="77777777" w:rsidR="00772ECC" w:rsidRDefault="00772ECC">
          <w:pPr>
            <w:rPr>
              <w:noProof/>
            </w:rPr>
          </w:pPr>
        </w:p>
        <w:p w14:paraId="224DB100" w14:textId="77777777" w:rsidR="00772ECC" w:rsidRDefault="00963E7D">
          <w:pPr>
            <w:spacing w:after="70"/>
            <w:rPr>
              <w:noProof/>
            </w:rPr>
          </w:pPr>
          <w:r>
            <w:rPr>
              <w:noProof/>
              <w:lang w:bidi="fr-FR"/>
            </w:rPr>
            <w:br w:type="page"/>
          </w:r>
        </w:p>
      </w:sdtContent>
    </w:sdt>
    <w:p w14:paraId="198C07F9" w14:textId="77777777" w:rsidR="009D6E6C" w:rsidRDefault="009D6E6C">
      <w:pPr>
        <w:pStyle w:val="Titre1"/>
        <w:numPr>
          <w:ilvl w:val="0"/>
          <w:numId w:val="2"/>
        </w:numPr>
        <w:ind w:left="630"/>
        <w:rPr>
          <w:noProof/>
        </w:rPr>
      </w:pPr>
      <w:r>
        <w:rPr>
          <w:noProof/>
        </w:rPr>
        <w:lastRenderedPageBreak/>
        <w:t>Plan de compte générale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743"/>
        <w:gridCol w:w="3802"/>
        <w:gridCol w:w="3471"/>
      </w:tblGrid>
      <w:tr w:rsidR="009D6E6C" w:rsidRPr="00956A02" w14:paraId="22E5E933" w14:textId="77777777" w:rsidTr="00BA6C48">
        <w:tc>
          <w:tcPr>
            <w:tcW w:w="1743" w:type="dxa"/>
          </w:tcPr>
          <w:p w14:paraId="2C1A8D10" w14:textId="77777777" w:rsidR="009D6E6C" w:rsidRPr="00956A02" w:rsidRDefault="009D6E6C" w:rsidP="009D6E6C">
            <w:pPr>
              <w:rPr>
                <w:b/>
              </w:rPr>
            </w:pPr>
            <w:r w:rsidRPr="00956A02">
              <w:rPr>
                <w:b/>
              </w:rPr>
              <w:t>Poste générale</w:t>
            </w:r>
          </w:p>
        </w:tc>
        <w:tc>
          <w:tcPr>
            <w:tcW w:w="3802" w:type="dxa"/>
          </w:tcPr>
          <w:p w14:paraId="11A25BBB" w14:textId="77777777" w:rsidR="009D6E6C" w:rsidRPr="00956A02" w:rsidRDefault="009D6E6C" w:rsidP="009D6E6C">
            <w:pPr>
              <w:rPr>
                <w:b/>
              </w:rPr>
            </w:pPr>
            <w:r w:rsidRPr="00956A02">
              <w:rPr>
                <w:b/>
              </w:rPr>
              <w:t>Intitulé</w:t>
            </w:r>
          </w:p>
        </w:tc>
        <w:tc>
          <w:tcPr>
            <w:tcW w:w="3471" w:type="dxa"/>
          </w:tcPr>
          <w:p w14:paraId="1CA5E243" w14:textId="77777777" w:rsidR="009D6E6C" w:rsidRPr="00956A02" w:rsidRDefault="009D6E6C" w:rsidP="009D6E6C">
            <w:pPr>
              <w:rPr>
                <w:b/>
              </w:rPr>
            </w:pPr>
            <w:r w:rsidRPr="00956A02">
              <w:rPr>
                <w:b/>
              </w:rPr>
              <w:t>Description</w:t>
            </w:r>
          </w:p>
        </w:tc>
      </w:tr>
      <w:tr w:rsidR="004A2F6C" w:rsidRPr="00956A02" w14:paraId="613D9945" w14:textId="77777777" w:rsidTr="002F6997">
        <w:tc>
          <w:tcPr>
            <w:tcW w:w="9016" w:type="dxa"/>
            <w:gridSpan w:val="3"/>
          </w:tcPr>
          <w:p w14:paraId="51310946" w14:textId="683BDDD9" w:rsidR="004A2F6C" w:rsidRPr="004A2F6C" w:rsidRDefault="004A2F6C" w:rsidP="009D6E6C">
            <w:r>
              <w:t>Capitaux propres et passifs</w:t>
            </w:r>
          </w:p>
        </w:tc>
      </w:tr>
      <w:tr w:rsidR="004A2F6C" w:rsidRPr="00956A02" w14:paraId="4C444524" w14:textId="77777777" w:rsidTr="00BA6C48">
        <w:tc>
          <w:tcPr>
            <w:tcW w:w="1743" w:type="dxa"/>
          </w:tcPr>
          <w:p w14:paraId="677EFF45" w14:textId="5BBAB18F" w:rsidR="004A2F6C" w:rsidRPr="004A2F6C" w:rsidRDefault="004A2F6C" w:rsidP="009D6E6C">
            <w:r>
              <w:t>101000</w:t>
            </w:r>
          </w:p>
        </w:tc>
        <w:tc>
          <w:tcPr>
            <w:tcW w:w="3802" w:type="dxa"/>
          </w:tcPr>
          <w:p w14:paraId="0E13D8A1" w14:textId="243AB216" w:rsidR="004A2F6C" w:rsidRPr="004A2F6C" w:rsidRDefault="004A2F6C" w:rsidP="009D6E6C">
            <w:r>
              <w:t>Capital</w:t>
            </w:r>
          </w:p>
        </w:tc>
        <w:tc>
          <w:tcPr>
            <w:tcW w:w="3471" w:type="dxa"/>
          </w:tcPr>
          <w:p w14:paraId="2A6A54CF" w14:textId="77777777" w:rsidR="004A2F6C" w:rsidRPr="00956A02" w:rsidRDefault="004A2F6C" w:rsidP="009D6E6C">
            <w:pPr>
              <w:rPr>
                <w:b/>
              </w:rPr>
            </w:pPr>
          </w:p>
        </w:tc>
      </w:tr>
      <w:tr w:rsidR="004A2F6C" w:rsidRPr="00956A02" w14:paraId="2726A8D8" w14:textId="77777777" w:rsidTr="00BA6C48">
        <w:tc>
          <w:tcPr>
            <w:tcW w:w="1743" w:type="dxa"/>
          </w:tcPr>
          <w:p w14:paraId="53EDFEE3" w14:textId="11282290" w:rsidR="004A2F6C" w:rsidRDefault="004A2F6C" w:rsidP="009D6E6C">
            <w:r>
              <w:t>110000</w:t>
            </w:r>
          </w:p>
        </w:tc>
        <w:tc>
          <w:tcPr>
            <w:tcW w:w="3802" w:type="dxa"/>
          </w:tcPr>
          <w:p w14:paraId="6C583C94" w14:textId="4BC2BBB7" w:rsidR="004A2F6C" w:rsidRDefault="004A2F6C" w:rsidP="009D6E6C">
            <w:r>
              <w:t>Report à nouveau</w:t>
            </w:r>
          </w:p>
        </w:tc>
        <w:tc>
          <w:tcPr>
            <w:tcW w:w="3471" w:type="dxa"/>
          </w:tcPr>
          <w:p w14:paraId="1018EC1C" w14:textId="679F5CFF" w:rsidR="004A2F6C" w:rsidRPr="004A2F6C" w:rsidRDefault="004A2F6C" w:rsidP="009D6E6C">
            <w:r>
              <w:t>Le résultat de l’exercice sera affecté dans ce compte</w:t>
            </w:r>
          </w:p>
        </w:tc>
      </w:tr>
      <w:tr w:rsidR="004A2F6C" w:rsidRPr="00956A02" w14:paraId="386BFB66" w14:textId="77777777" w:rsidTr="00BA6C48">
        <w:tc>
          <w:tcPr>
            <w:tcW w:w="1743" w:type="dxa"/>
          </w:tcPr>
          <w:p w14:paraId="6EBD8A82" w14:textId="67BF8ED5" w:rsidR="004A2F6C" w:rsidRDefault="004A2F6C" w:rsidP="009D6E6C">
            <w:r>
              <w:t>120000</w:t>
            </w:r>
          </w:p>
        </w:tc>
        <w:tc>
          <w:tcPr>
            <w:tcW w:w="3802" w:type="dxa"/>
          </w:tcPr>
          <w:p w14:paraId="7877A0CC" w14:textId="72EC21C7" w:rsidR="004A2F6C" w:rsidRDefault="004A2F6C" w:rsidP="009D6E6C">
            <w:r>
              <w:t>Résultat de l’exercice</w:t>
            </w:r>
          </w:p>
        </w:tc>
        <w:tc>
          <w:tcPr>
            <w:tcW w:w="3471" w:type="dxa"/>
          </w:tcPr>
          <w:p w14:paraId="2060B0D1" w14:textId="1A0546D1" w:rsidR="004A2F6C" w:rsidRDefault="004A2F6C" w:rsidP="009D6E6C">
            <w:r>
              <w:t>Le résultat de l’exercice après clôture</w:t>
            </w:r>
          </w:p>
        </w:tc>
      </w:tr>
      <w:tr w:rsidR="00BA6C48" w:rsidRPr="00956A02" w14:paraId="7A37A6BD" w14:textId="77777777" w:rsidTr="0084515D">
        <w:tc>
          <w:tcPr>
            <w:tcW w:w="9016" w:type="dxa"/>
            <w:gridSpan w:val="3"/>
          </w:tcPr>
          <w:p w14:paraId="32B238BE" w14:textId="655E6D40" w:rsidR="00BA6C48" w:rsidRPr="00BA6C48" w:rsidRDefault="00BA6C48" w:rsidP="009D6E6C">
            <w:r>
              <w:t>Compte d’immobilisation</w:t>
            </w:r>
          </w:p>
        </w:tc>
      </w:tr>
      <w:tr w:rsidR="00BA6C48" w:rsidRPr="00956A02" w14:paraId="0460DDE7" w14:textId="77777777" w:rsidTr="00BA6C48">
        <w:tc>
          <w:tcPr>
            <w:tcW w:w="1743" w:type="dxa"/>
          </w:tcPr>
          <w:p w14:paraId="1082D64B" w14:textId="7BC5498C" w:rsidR="00BA6C48" w:rsidRDefault="004A2F6C" w:rsidP="009D6E6C">
            <w:r>
              <w:t>204000</w:t>
            </w:r>
          </w:p>
        </w:tc>
        <w:tc>
          <w:tcPr>
            <w:tcW w:w="3802" w:type="dxa"/>
          </w:tcPr>
          <w:p w14:paraId="0663BB77" w14:textId="5AA37319" w:rsidR="00BA6C48" w:rsidRDefault="004A2F6C" w:rsidP="009D6E6C">
            <w:r>
              <w:t xml:space="preserve">Logiciel informatique </w:t>
            </w:r>
          </w:p>
        </w:tc>
        <w:tc>
          <w:tcPr>
            <w:tcW w:w="3471" w:type="dxa"/>
          </w:tcPr>
          <w:p w14:paraId="679CC5E5" w14:textId="41A27582" w:rsidR="00BA6C48" w:rsidRDefault="00BA6C48" w:rsidP="009D6E6C"/>
        </w:tc>
      </w:tr>
      <w:tr w:rsidR="004A2F6C" w:rsidRPr="00956A02" w14:paraId="12732334" w14:textId="77777777" w:rsidTr="00BA6C48">
        <w:tc>
          <w:tcPr>
            <w:tcW w:w="1743" w:type="dxa"/>
          </w:tcPr>
          <w:p w14:paraId="7E3D6153" w14:textId="4E24FBA2" w:rsidR="004A2F6C" w:rsidRDefault="004A2F6C" w:rsidP="009D6E6C">
            <w:r>
              <w:t>218300</w:t>
            </w:r>
          </w:p>
        </w:tc>
        <w:tc>
          <w:tcPr>
            <w:tcW w:w="3802" w:type="dxa"/>
          </w:tcPr>
          <w:p w14:paraId="13CBBBBE" w14:textId="192A4A0B" w:rsidR="004A2F6C" w:rsidRDefault="004A2F6C" w:rsidP="009D6E6C">
            <w:r>
              <w:t>Matériel de bureau et informatique</w:t>
            </w:r>
          </w:p>
        </w:tc>
        <w:tc>
          <w:tcPr>
            <w:tcW w:w="3471" w:type="dxa"/>
          </w:tcPr>
          <w:p w14:paraId="09EE34FA" w14:textId="06674BA9" w:rsidR="004A2F6C" w:rsidRDefault="004A2F6C" w:rsidP="009D6E6C">
            <w:r>
              <w:t>Ordinateur, imprimante</w:t>
            </w:r>
          </w:p>
        </w:tc>
      </w:tr>
      <w:tr w:rsidR="004A2F6C" w:rsidRPr="00956A02" w14:paraId="2E820C77" w14:textId="77777777" w:rsidTr="00BA6C48">
        <w:tc>
          <w:tcPr>
            <w:tcW w:w="1743" w:type="dxa"/>
          </w:tcPr>
          <w:p w14:paraId="7EDF432F" w14:textId="7BD65DD9" w:rsidR="004A2F6C" w:rsidRDefault="004A2F6C" w:rsidP="009D6E6C">
            <w:r>
              <w:t>218400</w:t>
            </w:r>
          </w:p>
        </w:tc>
        <w:tc>
          <w:tcPr>
            <w:tcW w:w="3802" w:type="dxa"/>
          </w:tcPr>
          <w:p w14:paraId="562153D0" w14:textId="69DB5287" w:rsidR="004A2F6C" w:rsidRDefault="004A2F6C" w:rsidP="009D6E6C">
            <w:r>
              <w:t>Mobilier</w:t>
            </w:r>
          </w:p>
        </w:tc>
        <w:tc>
          <w:tcPr>
            <w:tcW w:w="3471" w:type="dxa"/>
          </w:tcPr>
          <w:p w14:paraId="57994893" w14:textId="3E46828E" w:rsidR="004A2F6C" w:rsidRDefault="004A2F6C" w:rsidP="009D6E6C">
            <w:r>
              <w:t>Table, Chaise,…</w:t>
            </w:r>
          </w:p>
        </w:tc>
      </w:tr>
      <w:tr w:rsidR="003518FE" w:rsidRPr="00956A02" w14:paraId="765F439A" w14:textId="77777777" w:rsidTr="00BA6C48">
        <w:tc>
          <w:tcPr>
            <w:tcW w:w="9016" w:type="dxa"/>
            <w:gridSpan w:val="3"/>
          </w:tcPr>
          <w:p w14:paraId="69302098" w14:textId="77777777" w:rsidR="003518FE" w:rsidRPr="003518FE" w:rsidRDefault="003518FE" w:rsidP="009D6E6C">
            <w:r>
              <w:t>Compte de tiers</w:t>
            </w:r>
          </w:p>
        </w:tc>
      </w:tr>
      <w:tr w:rsidR="00BA6C48" w:rsidRPr="00956A02" w14:paraId="281CD967" w14:textId="77777777" w:rsidTr="00BA6C48">
        <w:tc>
          <w:tcPr>
            <w:tcW w:w="1743" w:type="dxa"/>
          </w:tcPr>
          <w:p w14:paraId="17A7CFF4" w14:textId="76475F76" w:rsidR="00BA6C48" w:rsidRDefault="00BA6C48" w:rsidP="009D6E6C">
            <w:r>
              <w:t>401100</w:t>
            </w:r>
          </w:p>
        </w:tc>
        <w:tc>
          <w:tcPr>
            <w:tcW w:w="3802" w:type="dxa"/>
          </w:tcPr>
          <w:p w14:paraId="1BE17446" w14:textId="2B2620EA" w:rsidR="00BA6C48" w:rsidRDefault="00BA6C48" w:rsidP="009D6E6C">
            <w:r>
              <w:t>Fournisseur de bien et service</w:t>
            </w:r>
          </w:p>
        </w:tc>
        <w:tc>
          <w:tcPr>
            <w:tcW w:w="3471" w:type="dxa"/>
          </w:tcPr>
          <w:p w14:paraId="5BB0C906" w14:textId="2A018714" w:rsidR="00BA6C48" w:rsidRDefault="00BA6C48" w:rsidP="009D6E6C"/>
        </w:tc>
      </w:tr>
      <w:tr w:rsidR="003518FE" w:rsidRPr="00956A02" w14:paraId="0A020F7E" w14:textId="77777777" w:rsidTr="00BA6C48">
        <w:tc>
          <w:tcPr>
            <w:tcW w:w="1743" w:type="dxa"/>
          </w:tcPr>
          <w:p w14:paraId="3FB169B9" w14:textId="277ADB7F" w:rsidR="003518FE" w:rsidRPr="00BA6C48" w:rsidRDefault="00BA6C48" w:rsidP="009D6E6C">
            <w:r>
              <w:t>403000</w:t>
            </w:r>
          </w:p>
        </w:tc>
        <w:tc>
          <w:tcPr>
            <w:tcW w:w="3802" w:type="dxa"/>
          </w:tcPr>
          <w:p w14:paraId="1431C4F0" w14:textId="1C1BCE89" w:rsidR="003518FE" w:rsidRPr="00BA6C48" w:rsidRDefault="00BA6C48" w:rsidP="009D6E6C">
            <w:r>
              <w:t>Fournisseurs congrégations</w:t>
            </w:r>
          </w:p>
        </w:tc>
        <w:tc>
          <w:tcPr>
            <w:tcW w:w="3471" w:type="dxa"/>
          </w:tcPr>
          <w:p w14:paraId="545CDFC9" w14:textId="71CF2B64" w:rsidR="003518FE" w:rsidRPr="00BA6C48" w:rsidRDefault="00BA6C48" w:rsidP="009D6E6C">
            <w:r>
              <w:t>Ce compte est associé au remboursement que la mutuelle doit payer aux congrégations</w:t>
            </w:r>
          </w:p>
        </w:tc>
      </w:tr>
      <w:tr w:rsidR="00BA6C48" w:rsidRPr="00956A02" w14:paraId="0C99EA02" w14:textId="77777777" w:rsidTr="00BA6C48">
        <w:tc>
          <w:tcPr>
            <w:tcW w:w="1743" w:type="dxa"/>
          </w:tcPr>
          <w:p w14:paraId="013DC1CF" w14:textId="7B793EC3" w:rsidR="00BA6C48" w:rsidRDefault="00BA6C48" w:rsidP="009D6E6C">
            <w:r>
              <w:t>421000</w:t>
            </w:r>
          </w:p>
        </w:tc>
        <w:tc>
          <w:tcPr>
            <w:tcW w:w="3802" w:type="dxa"/>
          </w:tcPr>
          <w:p w14:paraId="3940C557" w14:textId="22EE064D" w:rsidR="00BA6C48" w:rsidRDefault="00BA6C48" w:rsidP="009D6E6C">
            <w:r>
              <w:t>Personnel – rémunérations dues</w:t>
            </w:r>
          </w:p>
        </w:tc>
        <w:tc>
          <w:tcPr>
            <w:tcW w:w="3471" w:type="dxa"/>
          </w:tcPr>
          <w:p w14:paraId="04DF7BB8" w14:textId="20746A2D" w:rsidR="00BA6C48" w:rsidRDefault="00BA6C48" w:rsidP="009D6E6C">
            <w:r>
              <w:t>Compte associé à chaque personnel</w:t>
            </w:r>
          </w:p>
        </w:tc>
      </w:tr>
      <w:tr w:rsidR="004618A9" w:rsidRPr="004618A9" w14:paraId="398917F6" w14:textId="77777777" w:rsidTr="00BA6C48">
        <w:tc>
          <w:tcPr>
            <w:tcW w:w="9016" w:type="dxa"/>
            <w:gridSpan w:val="3"/>
          </w:tcPr>
          <w:p w14:paraId="0C1916B7" w14:textId="77777777" w:rsidR="004618A9" w:rsidRPr="004618A9" w:rsidRDefault="004618A9" w:rsidP="009D6E6C">
            <w:r w:rsidRPr="004618A9">
              <w:t>Trésorerie</w:t>
            </w:r>
          </w:p>
        </w:tc>
      </w:tr>
      <w:tr w:rsidR="009D6E6C" w14:paraId="63300932" w14:textId="77777777" w:rsidTr="00BA6C48">
        <w:tc>
          <w:tcPr>
            <w:tcW w:w="1743" w:type="dxa"/>
          </w:tcPr>
          <w:p w14:paraId="5B691C05" w14:textId="77777777" w:rsidR="009D6E6C" w:rsidRDefault="00956A02" w:rsidP="009D6E6C">
            <w:r>
              <w:t>511200</w:t>
            </w:r>
          </w:p>
        </w:tc>
        <w:tc>
          <w:tcPr>
            <w:tcW w:w="3802" w:type="dxa"/>
          </w:tcPr>
          <w:p w14:paraId="6A64DBFB" w14:textId="77777777" w:rsidR="009D6E6C" w:rsidRDefault="00956A02" w:rsidP="009D6E6C">
            <w:r>
              <w:t>Chèque à encaisser</w:t>
            </w:r>
          </w:p>
        </w:tc>
        <w:tc>
          <w:tcPr>
            <w:tcW w:w="3471" w:type="dxa"/>
          </w:tcPr>
          <w:p w14:paraId="3A58292A" w14:textId="77777777" w:rsidR="009D6E6C" w:rsidRDefault="00956A02" w:rsidP="009D6E6C">
            <w:r>
              <w:t>Solde des chèques reçu par congrégation. Son solde est débiteur quand le chèque n’est pas encore versé et nulle sinon</w:t>
            </w:r>
          </w:p>
        </w:tc>
      </w:tr>
      <w:tr w:rsidR="00956A02" w14:paraId="46B283AE" w14:textId="77777777" w:rsidTr="00BA6C48">
        <w:tc>
          <w:tcPr>
            <w:tcW w:w="1743" w:type="dxa"/>
          </w:tcPr>
          <w:p w14:paraId="44DDB44E" w14:textId="77777777" w:rsidR="00956A02" w:rsidRDefault="004618A9" w:rsidP="009D6E6C">
            <w:r>
              <w:t>5120x</w:t>
            </w:r>
            <w:r w:rsidR="00956A02">
              <w:t>x</w:t>
            </w:r>
          </w:p>
        </w:tc>
        <w:tc>
          <w:tcPr>
            <w:tcW w:w="3802" w:type="dxa"/>
          </w:tcPr>
          <w:p w14:paraId="085AF8D2" w14:textId="77777777" w:rsidR="00956A02" w:rsidRDefault="00956A02" w:rsidP="009D6E6C">
            <w:r>
              <w:t xml:space="preserve">Banque de la Mutuelle </w:t>
            </w:r>
          </w:p>
        </w:tc>
        <w:tc>
          <w:tcPr>
            <w:tcW w:w="3471" w:type="dxa"/>
          </w:tcPr>
          <w:p w14:paraId="250833A8" w14:textId="77777777" w:rsidR="00956A02" w:rsidRDefault="004618A9" w:rsidP="009D6E6C">
            <w:r>
              <w:t>Chaque compte bancaire de la mutuelle est associé cette compte. Les deux derniers chiffres peuvent variés</w:t>
            </w:r>
          </w:p>
        </w:tc>
      </w:tr>
      <w:tr w:rsidR="00956A02" w14:paraId="3D1C7093" w14:textId="77777777" w:rsidTr="00BA6C48">
        <w:tc>
          <w:tcPr>
            <w:tcW w:w="1743" w:type="dxa"/>
          </w:tcPr>
          <w:p w14:paraId="49728746" w14:textId="77777777" w:rsidR="00956A02" w:rsidRDefault="00956A02" w:rsidP="009D6E6C">
            <w:r>
              <w:t>531000</w:t>
            </w:r>
          </w:p>
        </w:tc>
        <w:tc>
          <w:tcPr>
            <w:tcW w:w="3802" w:type="dxa"/>
          </w:tcPr>
          <w:p w14:paraId="49BC52D5" w14:textId="77777777" w:rsidR="00956A02" w:rsidRDefault="00956A02" w:rsidP="009D6E6C">
            <w:r>
              <w:t xml:space="preserve">Caisse principale de la Mutuelle </w:t>
            </w:r>
          </w:p>
        </w:tc>
        <w:tc>
          <w:tcPr>
            <w:tcW w:w="3471" w:type="dxa"/>
          </w:tcPr>
          <w:p w14:paraId="58C29D61" w14:textId="77777777" w:rsidR="00956A02" w:rsidRDefault="00956A02" w:rsidP="009D6E6C">
            <w:r>
              <w:t xml:space="preserve">Solde des montants en espèce dans la caisse </w:t>
            </w:r>
          </w:p>
        </w:tc>
      </w:tr>
      <w:tr w:rsidR="004618A9" w14:paraId="2C5CFE05" w14:textId="77777777" w:rsidTr="00BA6C48">
        <w:tc>
          <w:tcPr>
            <w:tcW w:w="9016" w:type="dxa"/>
            <w:gridSpan w:val="3"/>
          </w:tcPr>
          <w:p w14:paraId="0717852F" w14:textId="77777777" w:rsidR="004618A9" w:rsidRDefault="004618A9" w:rsidP="009D6E6C">
            <w:r>
              <w:t>Charge de la mutuelle</w:t>
            </w:r>
          </w:p>
        </w:tc>
      </w:tr>
      <w:tr w:rsidR="004618A9" w14:paraId="2AAADF9E" w14:textId="77777777" w:rsidTr="00BA6C48">
        <w:tc>
          <w:tcPr>
            <w:tcW w:w="1743" w:type="dxa"/>
          </w:tcPr>
          <w:p w14:paraId="0689C429" w14:textId="77777777" w:rsidR="004618A9" w:rsidRDefault="003518FE" w:rsidP="009D6E6C">
            <w:r>
              <w:t>6061</w:t>
            </w:r>
            <w:r w:rsidR="006251B0">
              <w:t>00</w:t>
            </w:r>
          </w:p>
        </w:tc>
        <w:tc>
          <w:tcPr>
            <w:tcW w:w="3802" w:type="dxa"/>
          </w:tcPr>
          <w:p w14:paraId="6E37112A" w14:textId="77777777" w:rsidR="004618A9" w:rsidRDefault="006251B0" w:rsidP="009D6E6C">
            <w:r>
              <w:t>Remboursement des congrégations</w:t>
            </w:r>
          </w:p>
        </w:tc>
        <w:tc>
          <w:tcPr>
            <w:tcW w:w="3471" w:type="dxa"/>
          </w:tcPr>
          <w:p w14:paraId="519A61E8" w14:textId="77777777" w:rsidR="004618A9" w:rsidRDefault="006251B0" w:rsidP="009D6E6C">
            <w:r>
              <w:t>Ce compte sera débité à chaque prestation décider à être rembourser</w:t>
            </w:r>
          </w:p>
        </w:tc>
      </w:tr>
      <w:tr w:rsidR="006251B0" w14:paraId="1D100605" w14:textId="77777777" w:rsidTr="00BA6C48">
        <w:tc>
          <w:tcPr>
            <w:tcW w:w="1743" w:type="dxa"/>
          </w:tcPr>
          <w:p w14:paraId="78517E2C" w14:textId="77777777" w:rsidR="006251B0" w:rsidRDefault="006251B0" w:rsidP="009D6E6C">
            <w:r>
              <w:t>602800</w:t>
            </w:r>
          </w:p>
        </w:tc>
        <w:tc>
          <w:tcPr>
            <w:tcW w:w="3802" w:type="dxa"/>
          </w:tcPr>
          <w:p w14:paraId="69624CA7" w14:textId="77777777" w:rsidR="006251B0" w:rsidRDefault="006251B0" w:rsidP="009D6E6C">
            <w:r>
              <w:t>Fourniture diverses</w:t>
            </w:r>
          </w:p>
        </w:tc>
        <w:tc>
          <w:tcPr>
            <w:tcW w:w="3471" w:type="dxa"/>
          </w:tcPr>
          <w:p w14:paraId="7B238771" w14:textId="77777777" w:rsidR="006251B0" w:rsidRDefault="006251B0" w:rsidP="009D6E6C">
            <w:r>
              <w:t xml:space="preserve">Compte débité à chaque achat de fourniture divers (stylo, papier, </w:t>
            </w:r>
            <w:r w:rsidR="003D160E">
              <w:t>impression</w:t>
            </w:r>
            <w:r>
              <w:t>)</w:t>
            </w:r>
          </w:p>
        </w:tc>
      </w:tr>
      <w:tr w:rsidR="003D160E" w14:paraId="5953D9B2" w14:textId="77777777" w:rsidTr="00BA6C48">
        <w:tc>
          <w:tcPr>
            <w:tcW w:w="1743" w:type="dxa"/>
          </w:tcPr>
          <w:p w14:paraId="0AC3ACFC" w14:textId="77777777" w:rsidR="003D160E" w:rsidRDefault="003D160E" w:rsidP="009D6E6C">
            <w:r>
              <w:t>621000</w:t>
            </w:r>
          </w:p>
        </w:tc>
        <w:tc>
          <w:tcPr>
            <w:tcW w:w="3802" w:type="dxa"/>
          </w:tcPr>
          <w:p w14:paraId="0FCFF7BF" w14:textId="77777777" w:rsidR="003D160E" w:rsidRDefault="003D160E" w:rsidP="009D6E6C">
            <w:r>
              <w:t>Indemnité des bénévoles</w:t>
            </w:r>
          </w:p>
        </w:tc>
        <w:tc>
          <w:tcPr>
            <w:tcW w:w="3471" w:type="dxa"/>
          </w:tcPr>
          <w:p w14:paraId="386016B4" w14:textId="77777777" w:rsidR="003D160E" w:rsidRDefault="003D160E" w:rsidP="009D6E6C"/>
        </w:tc>
      </w:tr>
      <w:tr w:rsidR="003D160E" w14:paraId="00CFF908" w14:textId="77777777" w:rsidTr="00BA6C48">
        <w:tc>
          <w:tcPr>
            <w:tcW w:w="1743" w:type="dxa"/>
          </w:tcPr>
          <w:p w14:paraId="00D3677F" w14:textId="77777777" w:rsidR="003D160E" w:rsidRDefault="003D160E" w:rsidP="009D6E6C">
            <w:r>
              <w:t>623000</w:t>
            </w:r>
          </w:p>
        </w:tc>
        <w:tc>
          <w:tcPr>
            <w:tcW w:w="3802" w:type="dxa"/>
          </w:tcPr>
          <w:p w14:paraId="493620D8" w14:textId="77777777" w:rsidR="003D160E" w:rsidRDefault="003D160E" w:rsidP="009D6E6C">
            <w:r>
              <w:t>Participations diverses</w:t>
            </w:r>
          </w:p>
        </w:tc>
        <w:tc>
          <w:tcPr>
            <w:tcW w:w="3471" w:type="dxa"/>
          </w:tcPr>
          <w:p w14:paraId="3C96D0AB" w14:textId="77777777" w:rsidR="003D160E" w:rsidRDefault="003D160E" w:rsidP="009D6E6C">
            <w:r>
              <w:t>Publicité, impression d’affichage,…</w:t>
            </w:r>
          </w:p>
        </w:tc>
      </w:tr>
      <w:tr w:rsidR="003D160E" w14:paraId="6FA8156D" w14:textId="77777777" w:rsidTr="00BA6C48">
        <w:tc>
          <w:tcPr>
            <w:tcW w:w="1743" w:type="dxa"/>
          </w:tcPr>
          <w:p w14:paraId="45915144" w14:textId="77777777" w:rsidR="003D160E" w:rsidRDefault="003D160E" w:rsidP="009D6E6C">
            <w:r>
              <w:t>625000</w:t>
            </w:r>
          </w:p>
        </w:tc>
        <w:tc>
          <w:tcPr>
            <w:tcW w:w="3802" w:type="dxa"/>
          </w:tcPr>
          <w:p w14:paraId="72E781BB" w14:textId="77777777" w:rsidR="003D160E" w:rsidRDefault="003D160E" w:rsidP="009D6E6C">
            <w:r>
              <w:t xml:space="preserve">Déplacements, missions </w:t>
            </w:r>
          </w:p>
        </w:tc>
        <w:tc>
          <w:tcPr>
            <w:tcW w:w="3471" w:type="dxa"/>
          </w:tcPr>
          <w:p w14:paraId="3668DB0B" w14:textId="77777777" w:rsidR="003D160E" w:rsidRDefault="003D160E" w:rsidP="009D6E6C"/>
        </w:tc>
      </w:tr>
      <w:tr w:rsidR="003D160E" w14:paraId="601761A9" w14:textId="77777777" w:rsidTr="00BA6C48">
        <w:tc>
          <w:tcPr>
            <w:tcW w:w="1743" w:type="dxa"/>
          </w:tcPr>
          <w:p w14:paraId="1E4AEE09" w14:textId="77777777" w:rsidR="003D160E" w:rsidRDefault="003D160E" w:rsidP="009D6E6C">
            <w:r>
              <w:t>626200</w:t>
            </w:r>
          </w:p>
        </w:tc>
        <w:tc>
          <w:tcPr>
            <w:tcW w:w="3802" w:type="dxa"/>
          </w:tcPr>
          <w:p w14:paraId="3B9A976D" w14:textId="77777777" w:rsidR="003D160E" w:rsidRDefault="003D160E" w:rsidP="009D6E6C">
            <w:r>
              <w:t>Crédit téléphonique et internet</w:t>
            </w:r>
          </w:p>
        </w:tc>
        <w:tc>
          <w:tcPr>
            <w:tcW w:w="3471" w:type="dxa"/>
          </w:tcPr>
          <w:p w14:paraId="34B0075E" w14:textId="77777777" w:rsidR="003D160E" w:rsidRDefault="003D160E" w:rsidP="009D6E6C"/>
        </w:tc>
      </w:tr>
      <w:tr w:rsidR="003D160E" w14:paraId="5BC20766" w14:textId="77777777" w:rsidTr="00BA6C48">
        <w:tc>
          <w:tcPr>
            <w:tcW w:w="1743" w:type="dxa"/>
          </w:tcPr>
          <w:p w14:paraId="7C0A794A" w14:textId="77777777" w:rsidR="003D160E" w:rsidRDefault="003D160E" w:rsidP="009D6E6C">
            <w:r>
              <w:t>62</w:t>
            </w:r>
            <w:r w:rsidR="00810DD4">
              <w:t>71xx</w:t>
            </w:r>
          </w:p>
        </w:tc>
        <w:tc>
          <w:tcPr>
            <w:tcW w:w="3802" w:type="dxa"/>
          </w:tcPr>
          <w:p w14:paraId="38DC177A" w14:textId="77777777" w:rsidR="003D160E" w:rsidRDefault="00810DD4" w:rsidP="009D6E6C">
            <w:r>
              <w:t xml:space="preserve">Frais bancaires </w:t>
            </w:r>
          </w:p>
        </w:tc>
        <w:tc>
          <w:tcPr>
            <w:tcW w:w="3471" w:type="dxa"/>
          </w:tcPr>
          <w:p w14:paraId="6E7D6614" w14:textId="77777777" w:rsidR="003D160E" w:rsidRDefault="00810DD4" w:rsidP="009D6E6C">
            <w:r>
              <w:t>Chaque compte bancaire possède son propre compte pour frais</w:t>
            </w:r>
          </w:p>
        </w:tc>
      </w:tr>
      <w:tr w:rsidR="00810DD4" w14:paraId="35E1112F" w14:textId="77777777" w:rsidTr="00BA6C48">
        <w:tc>
          <w:tcPr>
            <w:tcW w:w="1743" w:type="dxa"/>
          </w:tcPr>
          <w:p w14:paraId="3DA2B0E4" w14:textId="77777777" w:rsidR="00810DD4" w:rsidRDefault="00810DD4" w:rsidP="009D6E6C">
            <w:r>
              <w:lastRenderedPageBreak/>
              <w:t>641100</w:t>
            </w:r>
          </w:p>
        </w:tc>
        <w:tc>
          <w:tcPr>
            <w:tcW w:w="3802" w:type="dxa"/>
          </w:tcPr>
          <w:p w14:paraId="2568F6B1" w14:textId="77777777" w:rsidR="00810DD4" w:rsidRDefault="00810DD4" w:rsidP="009D6E6C">
            <w:r>
              <w:t>Salaire du personnel</w:t>
            </w:r>
          </w:p>
        </w:tc>
        <w:tc>
          <w:tcPr>
            <w:tcW w:w="3471" w:type="dxa"/>
          </w:tcPr>
          <w:p w14:paraId="46CCB24D" w14:textId="77777777" w:rsidR="00810DD4" w:rsidRDefault="00810DD4" w:rsidP="009D6E6C"/>
        </w:tc>
      </w:tr>
      <w:tr w:rsidR="00810DD4" w14:paraId="0B4B9245" w14:textId="77777777" w:rsidTr="00BA6C48">
        <w:tc>
          <w:tcPr>
            <w:tcW w:w="9016" w:type="dxa"/>
            <w:gridSpan w:val="3"/>
          </w:tcPr>
          <w:p w14:paraId="165D106B" w14:textId="77777777" w:rsidR="00810DD4" w:rsidRDefault="00144E2D" w:rsidP="009D6E6C">
            <w:r>
              <w:t>Produit de la mutuelle</w:t>
            </w:r>
          </w:p>
        </w:tc>
      </w:tr>
      <w:tr w:rsidR="00144E2D" w14:paraId="59BC2895" w14:textId="77777777" w:rsidTr="00BA6C48">
        <w:tc>
          <w:tcPr>
            <w:tcW w:w="1743" w:type="dxa"/>
          </w:tcPr>
          <w:p w14:paraId="6D3719C9" w14:textId="77777777" w:rsidR="00144E2D" w:rsidRDefault="003518FE" w:rsidP="009D6E6C">
            <w:r>
              <w:t>7061</w:t>
            </w:r>
            <w:r w:rsidR="00144E2D">
              <w:t>00</w:t>
            </w:r>
          </w:p>
        </w:tc>
        <w:tc>
          <w:tcPr>
            <w:tcW w:w="3802" w:type="dxa"/>
          </w:tcPr>
          <w:p w14:paraId="75E5211D" w14:textId="77777777" w:rsidR="00144E2D" w:rsidRDefault="00144E2D" w:rsidP="009D6E6C">
            <w:r>
              <w:t>Cotisation des membres versés</w:t>
            </w:r>
          </w:p>
        </w:tc>
        <w:tc>
          <w:tcPr>
            <w:tcW w:w="3471" w:type="dxa"/>
          </w:tcPr>
          <w:p w14:paraId="7234415B" w14:textId="77777777" w:rsidR="00144E2D" w:rsidRDefault="00144E2D" w:rsidP="00144E2D">
            <w:r>
              <w:t>Ce compte est associé à la cotisation versée par chaque congrégation</w:t>
            </w:r>
          </w:p>
        </w:tc>
      </w:tr>
      <w:tr w:rsidR="00144E2D" w14:paraId="678231FF" w14:textId="77777777" w:rsidTr="00BA6C48">
        <w:tc>
          <w:tcPr>
            <w:tcW w:w="1743" w:type="dxa"/>
          </w:tcPr>
          <w:p w14:paraId="226DC4F5" w14:textId="77777777" w:rsidR="00144E2D" w:rsidRDefault="003518FE" w:rsidP="009D6E6C">
            <w:r>
              <w:t>741000</w:t>
            </w:r>
          </w:p>
        </w:tc>
        <w:tc>
          <w:tcPr>
            <w:tcW w:w="3802" w:type="dxa"/>
          </w:tcPr>
          <w:p w14:paraId="6829A2E6" w14:textId="77777777" w:rsidR="00144E2D" w:rsidRDefault="003518FE" w:rsidP="009D6E6C">
            <w:r>
              <w:t xml:space="preserve">Subvention </w:t>
            </w:r>
          </w:p>
        </w:tc>
        <w:tc>
          <w:tcPr>
            <w:tcW w:w="3471" w:type="dxa"/>
          </w:tcPr>
          <w:p w14:paraId="205B3EBA" w14:textId="77777777" w:rsidR="00144E2D" w:rsidRDefault="00144E2D" w:rsidP="009D6E6C"/>
        </w:tc>
      </w:tr>
      <w:tr w:rsidR="003518FE" w14:paraId="6056BB5E" w14:textId="77777777" w:rsidTr="00BA6C48">
        <w:tc>
          <w:tcPr>
            <w:tcW w:w="1743" w:type="dxa"/>
          </w:tcPr>
          <w:p w14:paraId="08C4E7F8" w14:textId="77777777" w:rsidR="003518FE" w:rsidRDefault="003518FE" w:rsidP="009D6E6C">
            <w:r>
              <w:t>7611xx</w:t>
            </w:r>
          </w:p>
        </w:tc>
        <w:tc>
          <w:tcPr>
            <w:tcW w:w="3802" w:type="dxa"/>
          </w:tcPr>
          <w:p w14:paraId="0503D0E4" w14:textId="77777777" w:rsidR="003518FE" w:rsidRDefault="003518FE" w:rsidP="009D6E6C">
            <w:r>
              <w:t>Produit financiers</w:t>
            </w:r>
          </w:p>
        </w:tc>
        <w:tc>
          <w:tcPr>
            <w:tcW w:w="3471" w:type="dxa"/>
          </w:tcPr>
          <w:p w14:paraId="7E716C5A" w14:textId="77777777" w:rsidR="003518FE" w:rsidRDefault="003518FE" w:rsidP="009D6E6C">
            <w:r>
              <w:t>Intérêt de chaque compte bancaire</w:t>
            </w:r>
          </w:p>
        </w:tc>
      </w:tr>
    </w:tbl>
    <w:p w14:paraId="7A5EFCF5" w14:textId="77777777" w:rsidR="009D6E6C" w:rsidRPr="009D6E6C" w:rsidRDefault="009D6E6C" w:rsidP="009D6E6C"/>
    <w:p w14:paraId="291B2DDA" w14:textId="77777777" w:rsidR="00772ECC" w:rsidRDefault="00E07920">
      <w:pPr>
        <w:pStyle w:val="Titre1"/>
        <w:numPr>
          <w:ilvl w:val="0"/>
          <w:numId w:val="2"/>
        </w:numPr>
        <w:ind w:left="630"/>
        <w:rPr>
          <w:noProof/>
        </w:rPr>
      </w:pPr>
      <w:r>
        <w:rPr>
          <w:noProof/>
        </w:rPr>
        <w:t>Reception de cotisation</w:t>
      </w:r>
    </w:p>
    <w:p w14:paraId="12BADEF0" w14:textId="77777777" w:rsidR="00772ECC" w:rsidRDefault="00E07920">
      <w:pPr>
        <w:pStyle w:val="Instructions"/>
        <w:ind w:left="720"/>
        <w:rPr>
          <w:noProof/>
          <w:lang w:bidi="fr-FR"/>
        </w:rPr>
      </w:pPr>
      <w:bookmarkStart w:id="0" w:name="_Live_layout_and"/>
      <w:bookmarkEnd w:id="0"/>
      <w:r>
        <w:rPr>
          <w:noProof/>
          <w:lang w:bidi="fr-FR"/>
        </w:rPr>
        <w:t xml:space="preserve">L’opération d’enregistrement de paiement de cotisation s’effectue automatiquement dans le logiciel. </w:t>
      </w:r>
    </w:p>
    <w:p w14:paraId="5EAA37FA" w14:textId="499A643A" w:rsidR="00C477E6" w:rsidRDefault="00C477E6" w:rsidP="00C477E6">
      <w:pPr>
        <w:pStyle w:val="Instructions"/>
        <w:numPr>
          <w:ilvl w:val="0"/>
          <w:numId w:val="3"/>
        </w:numPr>
        <w:rPr>
          <w:noProof/>
          <w:lang w:bidi="fr-FR"/>
        </w:rPr>
      </w:pPr>
      <w:r>
        <w:rPr>
          <w:noProof/>
          <w:lang w:bidi="fr-FR"/>
        </w:rPr>
        <w:t>Reception de cotisation par chèque</w:t>
      </w:r>
      <w:r w:rsidR="0022290C">
        <w:rPr>
          <w:noProof/>
          <w:lang w:bidi="fr-FR"/>
        </w:rPr>
        <w:t xml:space="preserve"> </w:t>
      </w:r>
      <w:r w:rsidR="0022290C" w:rsidRPr="0022290C">
        <w:rPr>
          <w:b/>
          <w:noProof/>
          <w:lang w:bidi="fr-FR"/>
        </w:rPr>
        <w:t>(Journal de chèque)</w:t>
      </w:r>
    </w:p>
    <w:tbl>
      <w:tblPr>
        <w:tblStyle w:val="Grilledutableau"/>
        <w:tblW w:w="11199" w:type="dxa"/>
        <w:tblInd w:w="-1139" w:type="dxa"/>
        <w:tblLook w:val="04A0" w:firstRow="1" w:lastRow="0" w:firstColumn="1" w:lastColumn="0" w:noHBand="0" w:noVBand="1"/>
      </w:tblPr>
      <w:tblGrid>
        <w:gridCol w:w="1338"/>
        <w:gridCol w:w="1129"/>
        <w:gridCol w:w="1128"/>
        <w:gridCol w:w="1084"/>
        <w:gridCol w:w="1134"/>
        <w:gridCol w:w="2126"/>
        <w:gridCol w:w="1852"/>
        <w:gridCol w:w="1408"/>
      </w:tblGrid>
      <w:tr w:rsidR="00C477E6" w:rsidRPr="009D6E6C" w14:paraId="21D7D531" w14:textId="77777777" w:rsidTr="00C477E6">
        <w:trPr>
          <w:trHeight w:val="430"/>
        </w:trPr>
        <w:tc>
          <w:tcPr>
            <w:tcW w:w="1338" w:type="dxa"/>
            <w:vMerge w:val="restart"/>
          </w:tcPr>
          <w:p w14:paraId="26074F64" w14:textId="77777777" w:rsidR="00C477E6" w:rsidRPr="009D6E6C" w:rsidRDefault="00C477E6">
            <w:pPr>
              <w:pStyle w:val="Instructions"/>
              <w:rPr>
                <w:b/>
                <w:noProof/>
              </w:rPr>
            </w:pPr>
            <w:r w:rsidRPr="009D6E6C">
              <w:rPr>
                <w:b/>
                <w:noProof/>
              </w:rPr>
              <w:t>Date</w:t>
            </w:r>
          </w:p>
        </w:tc>
        <w:tc>
          <w:tcPr>
            <w:tcW w:w="2257" w:type="dxa"/>
            <w:gridSpan w:val="2"/>
          </w:tcPr>
          <w:p w14:paraId="017D7DA2" w14:textId="77777777" w:rsidR="00C477E6" w:rsidRPr="009D6E6C" w:rsidRDefault="00C477E6" w:rsidP="009D6E6C">
            <w:pPr>
              <w:pStyle w:val="Instructions"/>
              <w:jc w:val="center"/>
              <w:rPr>
                <w:b/>
                <w:noProof/>
              </w:rPr>
            </w:pPr>
            <w:r w:rsidRPr="009D6E6C">
              <w:rPr>
                <w:b/>
                <w:noProof/>
              </w:rPr>
              <w:t>Compte générale</w:t>
            </w:r>
          </w:p>
        </w:tc>
        <w:tc>
          <w:tcPr>
            <w:tcW w:w="2218" w:type="dxa"/>
            <w:gridSpan w:val="2"/>
          </w:tcPr>
          <w:p w14:paraId="46495C36" w14:textId="77777777" w:rsidR="00C477E6" w:rsidRPr="009D6E6C" w:rsidRDefault="00C477E6" w:rsidP="009D6E6C">
            <w:pPr>
              <w:pStyle w:val="Instructions"/>
              <w:jc w:val="center"/>
              <w:rPr>
                <w:b/>
                <w:noProof/>
              </w:rPr>
            </w:pPr>
            <w:r w:rsidRPr="009D6E6C">
              <w:rPr>
                <w:b/>
                <w:noProof/>
              </w:rPr>
              <w:t>Montant</w:t>
            </w:r>
          </w:p>
        </w:tc>
        <w:tc>
          <w:tcPr>
            <w:tcW w:w="2126" w:type="dxa"/>
            <w:vMerge w:val="restart"/>
          </w:tcPr>
          <w:p w14:paraId="07634B7A" w14:textId="77777777" w:rsidR="00C477E6" w:rsidRPr="009D6E6C" w:rsidRDefault="00C477E6">
            <w:pPr>
              <w:pStyle w:val="Instructions"/>
              <w:rPr>
                <w:b/>
                <w:noProof/>
              </w:rPr>
            </w:pPr>
            <w:r w:rsidRPr="009D6E6C">
              <w:rPr>
                <w:b/>
                <w:noProof/>
              </w:rPr>
              <w:t>Libellé d’ecriture</w:t>
            </w:r>
          </w:p>
        </w:tc>
        <w:tc>
          <w:tcPr>
            <w:tcW w:w="1852" w:type="dxa"/>
            <w:vMerge w:val="restart"/>
          </w:tcPr>
          <w:p w14:paraId="40CDC421" w14:textId="3A9F91B2" w:rsidR="00C477E6" w:rsidRPr="009D6E6C" w:rsidRDefault="00C477E6">
            <w:pPr>
              <w:pStyle w:val="Instructions"/>
              <w:rPr>
                <w:b/>
                <w:noProof/>
              </w:rPr>
            </w:pPr>
            <w:r>
              <w:rPr>
                <w:b/>
                <w:noProof/>
              </w:rPr>
              <w:t xml:space="preserve">Pièce justificatif </w:t>
            </w:r>
          </w:p>
        </w:tc>
        <w:tc>
          <w:tcPr>
            <w:tcW w:w="1408" w:type="dxa"/>
            <w:vMerge w:val="restart"/>
          </w:tcPr>
          <w:p w14:paraId="07534DAF" w14:textId="77743979" w:rsidR="00C477E6" w:rsidRPr="009D6E6C" w:rsidRDefault="00C477E6">
            <w:pPr>
              <w:pStyle w:val="Instructions"/>
              <w:rPr>
                <w:b/>
                <w:noProof/>
              </w:rPr>
            </w:pPr>
            <w:r w:rsidRPr="009D6E6C">
              <w:rPr>
                <w:b/>
                <w:noProof/>
              </w:rPr>
              <w:t>Poste budgetaire</w:t>
            </w:r>
          </w:p>
        </w:tc>
      </w:tr>
      <w:tr w:rsidR="00C477E6" w14:paraId="0B65127F" w14:textId="77777777" w:rsidTr="00C477E6">
        <w:trPr>
          <w:trHeight w:val="430"/>
        </w:trPr>
        <w:tc>
          <w:tcPr>
            <w:tcW w:w="1338" w:type="dxa"/>
            <w:vMerge/>
          </w:tcPr>
          <w:p w14:paraId="701A8F7D" w14:textId="77777777" w:rsidR="00C477E6" w:rsidRDefault="00C477E6">
            <w:pPr>
              <w:pStyle w:val="Instructions"/>
              <w:rPr>
                <w:noProof/>
              </w:rPr>
            </w:pPr>
          </w:p>
        </w:tc>
        <w:tc>
          <w:tcPr>
            <w:tcW w:w="1129" w:type="dxa"/>
          </w:tcPr>
          <w:p w14:paraId="45FFB4AE" w14:textId="77777777" w:rsidR="00C477E6" w:rsidRPr="009D6E6C" w:rsidRDefault="00C477E6">
            <w:pPr>
              <w:pStyle w:val="Instructions"/>
              <w:rPr>
                <w:i/>
                <w:noProof/>
              </w:rPr>
            </w:pPr>
            <w:r w:rsidRPr="009D6E6C">
              <w:rPr>
                <w:i/>
                <w:noProof/>
              </w:rPr>
              <w:t>Débit</w:t>
            </w:r>
          </w:p>
        </w:tc>
        <w:tc>
          <w:tcPr>
            <w:tcW w:w="1128" w:type="dxa"/>
          </w:tcPr>
          <w:p w14:paraId="7DC3643A" w14:textId="77777777" w:rsidR="00C477E6" w:rsidRPr="009D6E6C" w:rsidRDefault="00C477E6">
            <w:pPr>
              <w:pStyle w:val="Instructions"/>
              <w:rPr>
                <w:i/>
                <w:noProof/>
              </w:rPr>
            </w:pPr>
            <w:r w:rsidRPr="009D6E6C">
              <w:rPr>
                <w:i/>
                <w:noProof/>
              </w:rPr>
              <w:t>Crédit</w:t>
            </w:r>
          </w:p>
        </w:tc>
        <w:tc>
          <w:tcPr>
            <w:tcW w:w="1084" w:type="dxa"/>
          </w:tcPr>
          <w:p w14:paraId="4BE91049" w14:textId="77777777" w:rsidR="00C477E6" w:rsidRPr="009D6E6C" w:rsidRDefault="00C477E6">
            <w:pPr>
              <w:pStyle w:val="Instructions"/>
              <w:rPr>
                <w:i/>
                <w:noProof/>
              </w:rPr>
            </w:pPr>
            <w:r w:rsidRPr="009D6E6C">
              <w:rPr>
                <w:i/>
                <w:noProof/>
              </w:rPr>
              <w:t>Débit</w:t>
            </w:r>
          </w:p>
        </w:tc>
        <w:tc>
          <w:tcPr>
            <w:tcW w:w="1134" w:type="dxa"/>
          </w:tcPr>
          <w:p w14:paraId="4722AD3E" w14:textId="77777777" w:rsidR="00C477E6" w:rsidRPr="009D6E6C" w:rsidRDefault="00C477E6">
            <w:pPr>
              <w:pStyle w:val="Instructions"/>
              <w:rPr>
                <w:i/>
                <w:noProof/>
              </w:rPr>
            </w:pPr>
            <w:r w:rsidRPr="009D6E6C">
              <w:rPr>
                <w:i/>
                <w:noProof/>
              </w:rPr>
              <w:t>Crédit</w:t>
            </w:r>
          </w:p>
        </w:tc>
        <w:tc>
          <w:tcPr>
            <w:tcW w:w="2126" w:type="dxa"/>
            <w:vMerge/>
          </w:tcPr>
          <w:p w14:paraId="185CEC82" w14:textId="77777777" w:rsidR="00C477E6" w:rsidRDefault="00C477E6">
            <w:pPr>
              <w:pStyle w:val="Instructions"/>
              <w:rPr>
                <w:noProof/>
              </w:rPr>
            </w:pPr>
          </w:p>
        </w:tc>
        <w:tc>
          <w:tcPr>
            <w:tcW w:w="1852" w:type="dxa"/>
            <w:vMerge/>
          </w:tcPr>
          <w:p w14:paraId="1A0890B6" w14:textId="77777777" w:rsidR="00C477E6" w:rsidRDefault="00C477E6">
            <w:pPr>
              <w:pStyle w:val="Instructions"/>
              <w:rPr>
                <w:noProof/>
              </w:rPr>
            </w:pPr>
          </w:p>
        </w:tc>
        <w:tc>
          <w:tcPr>
            <w:tcW w:w="1408" w:type="dxa"/>
            <w:vMerge/>
          </w:tcPr>
          <w:p w14:paraId="3FE9E78E" w14:textId="30E9F27E" w:rsidR="00C477E6" w:rsidRDefault="00C477E6">
            <w:pPr>
              <w:pStyle w:val="Instructions"/>
              <w:rPr>
                <w:noProof/>
              </w:rPr>
            </w:pPr>
          </w:p>
        </w:tc>
      </w:tr>
      <w:tr w:rsidR="00C477E6" w14:paraId="3EBCEDAB" w14:textId="77777777" w:rsidTr="00C477E6">
        <w:trPr>
          <w:trHeight w:val="421"/>
        </w:trPr>
        <w:tc>
          <w:tcPr>
            <w:tcW w:w="1338" w:type="dxa"/>
            <w:vAlign w:val="center"/>
          </w:tcPr>
          <w:p w14:paraId="3F8358CB" w14:textId="77777777" w:rsidR="00C477E6" w:rsidRDefault="00C477E6" w:rsidP="009D6E6C">
            <w:pPr>
              <w:pStyle w:val="Instructions"/>
              <w:jc w:val="center"/>
              <w:rPr>
                <w:noProof/>
              </w:rPr>
            </w:pPr>
            <w:r>
              <w:rPr>
                <w:noProof/>
              </w:rPr>
              <w:t>03/10/2020</w:t>
            </w:r>
          </w:p>
          <w:p w14:paraId="2CF2489A" w14:textId="77777777" w:rsidR="00C477E6" w:rsidRPr="009D6E6C" w:rsidRDefault="00C477E6" w:rsidP="009D6E6C">
            <w:pPr>
              <w:tabs>
                <w:tab w:val="left" w:pos="765"/>
              </w:tabs>
              <w:jc w:val="center"/>
            </w:pPr>
          </w:p>
        </w:tc>
        <w:tc>
          <w:tcPr>
            <w:tcW w:w="1129" w:type="dxa"/>
          </w:tcPr>
          <w:p w14:paraId="65D80227" w14:textId="3AF8E5FA" w:rsidR="00C477E6" w:rsidRDefault="00C477E6">
            <w:pPr>
              <w:pStyle w:val="Instructions"/>
              <w:rPr>
                <w:noProof/>
              </w:rPr>
            </w:pPr>
            <w:r>
              <w:rPr>
                <w:noProof/>
              </w:rPr>
              <w:t>511000</w:t>
            </w:r>
          </w:p>
        </w:tc>
        <w:tc>
          <w:tcPr>
            <w:tcW w:w="1128" w:type="dxa"/>
          </w:tcPr>
          <w:p w14:paraId="2AD77394" w14:textId="77777777" w:rsidR="00C477E6" w:rsidRDefault="00C477E6">
            <w:pPr>
              <w:pStyle w:val="Instructions"/>
              <w:rPr>
                <w:noProof/>
              </w:rPr>
            </w:pPr>
          </w:p>
          <w:p w14:paraId="2679AD57" w14:textId="77777777" w:rsidR="00C477E6" w:rsidRDefault="00C477E6">
            <w:pPr>
              <w:pStyle w:val="Instructions"/>
              <w:rPr>
                <w:noProof/>
              </w:rPr>
            </w:pPr>
          </w:p>
          <w:p w14:paraId="24FB9B67" w14:textId="799B8780" w:rsidR="00C477E6" w:rsidRDefault="00C477E6">
            <w:pPr>
              <w:pStyle w:val="Instructions"/>
              <w:rPr>
                <w:noProof/>
              </w:rPr>
            </w:pPr>
            <w:r>
              <w:rPr>
                <w:noProof/>
              </w:rPr>
              <w:t>706100</w:t>
            </w:r>
          </w:p>
        </w:tc>
        <w:tc>
          <w:tcPr>
            <w:tcW w:w="1084" w:type="dxa"/>
          </w:tcPr>
          <w:p w14:paraId="63858C1E" w14:textId="77777777" w:rsidR="00C477E6" w:rsidRDefault="00C477E6">
            <w:pPr>
              <w:pStyle w:val="Instructions"/>
              <w:rPr>
                <w:noProof/>
              </w:rPr>
            </w:pPr>
            <w:r>
              <w:rPr>
                <w:noProof/>
              </w:rPr>
              <w:t>5000</w:t>
            </w:r>
          </w:p>
        </w:tc>
        <w:tc>
          <w:tcPr>
            <w:tcW w:w="1134" w:type="dxa"/>
          </w:tcPr>
          <w:p w14:paraId="155D429A" w14:textId="77777777" w:rsidR="00C477E6" w:rsidRDefault="00C477E6">
            <w:pPr>
              <w:pStyle w:val="Instructions"/>
              <w:rPr>
                <w:noProof/>
              </w:rPr>
            </w:pPr>
          </w:p>
          <w:p w14:paraId="35D0D068" w14:textId="77777777" w:rsidR="00C477E6" w:rsidRDefault="00C477E6">
            <w:pPr>
              <w:pStyle w:val="Instructions"/>
              <w:rPr>
                <w:noProof/>
              </w:rPr>
            </w:pPr>
          </w:p>
          <w:p w14:paraId="26D8040B" w14:textId="77777777" w:rsidR="00C477E6" w:rsidRDefault="00C477E6">
            <w:pPr>
              <w:pStyle w:val="Instructions"/>
              <w:rPr>
                <w:noProof/>
              </w:rPr>
            </w:pPr>
            <w:r>
              <w:rPr>
                <w:noProof/>
              </w:rPr>
              <w:t>5000</w:t>
            </w:r>
          </w:p>
        </w:tc>
        <w:tc>
          <w:tcPr>
            <w:tcW w:w="2126" w:type="dxa"/>
          </w:tcPr>
          <w:p w14:paraId="481FE0CE" w14:textId="77777777" w:rsidR="00C477E6" w:rsidRDefault="00C477E6">
            <w:pPr>
              <w:pStyle w:val="Instructions"/>
              <w:rPr>
                <w:noProof/>
              </w:rPr>
            </w:pPr>
            <w:r>
              <w:rPr>
                <w:noProof/>
              </w:rPr>
              <w:t>Cotisation 2020 : Sœur de Christ</w:t>
            </w:r>
          </w:p>
        </w:tc>
        <w:tc>
          <w:tcPr>
            <w:tcW w:w="1852" w:type="dxa"/>
          </w:tcPr>
          <w:p w14:paraId="1B4916A7" w14:textId="7ADE7C8C" w:rsidR="00C477E6" w:rsidRDefault="00C477E6">
            <w:pPr>
              <w:pStyle w:val="Instructions"/>
              <w:rPr>
                <w:noProof/>
              </w:rPr>
            </w:pPr>
            <w:r>
              <w:rPr>
                <w:noProof/>
              </w:rPr>
              <w:t>N° de chèque (ex : BNI 20456677)</w:t>
            </w:r>
          </w:p>
        </w:tc>
        <w:tc>
          <w:tcPr>
            <w:tcW w:w="1408" w:type="dxa"/>
          </w:tcPr>
          <w:p w14:paraId="0A000B44" w14:textId="55A44DCA" w:rsidR="00C477E6" w:rsidRDefault="00C477E6">
            <w:pPr>
              <w:pStyle w:val="Instructions"/>
              <w:rPr>
                <w:noProof/>
              </w:rPr>
            </w:pPr>
            <w:r>
              <w:rPr>
                <w:noProof/>
              </w:rPr>
              <w:t>Cotisation</w:t>
            </w:r>
          </w:p>
        </w:tc>
      </w:tr>
    </w:tbl>
    <w:p w14:paraId="70F69B46" w14:textId="5C5C3A86" w:rsidR="00E07920" w:rsidRDefault="00E07920" w:rsidP="00C477E6">
      <w:pPr>
        <w:pStyle w:val="Instructions"/>
        <w:rPr>
          <w:noProof/>
        </w:rPr>
      </w:pPr>
    </w:p>
    <w:p w14:paraId="3FAFCAAF" w14:textId="4303DAF0" w:rsidR="00772ECC" w:rsidRDefault="00C477E6" w:rsidP="00C477E6">
      <w:pPr>
        <w:pStyle w:val="Instructions"/>
        <w:numPr>
          <w:ilvl w:val="0"/>
          <w:numId w:val="3"/>
        </w:numPr>
        <w:rPr>
          <w:noProof/>
        </w:rPr>
      </w:pPr>
      <w:r>
        <w:rPr>
          <w:noProof/>
        </w:rPr>
        <w:t>Reception de cotisation par éspèce</w:t>
      </w:r>
      <w:r w:rsidR="0022290C">
        <w:rPr>
          <w:noProof/>
        </w:rPr>
        <w:t xml:space="preserve"> </w:t>
      </w:r>
      <w:r w:rsidR="0022290C" w:rsidRPr="0022290C">
        <w:rPr>
          <w:b/>
          <w:noProof/>
        </w:rPr>
        <w:t>(Journal caisse)</w:t>
      </w:r>
    </w:p>
    <w:tbl>
      <w:tblPr>
        <w:tblStyle w:val="Grilledutableau"/>
        <w:tblW w:w="11199" w:type="dxa"/>
        <w:tblInd w:w="-1139" w:type="dxa"/>
        <w:tblLook w:val="04A0" w:firstRow="1" w:lastRow="0" w:firstColumn="1" w:lastColumn="0" w:noHBand="0" w:noVBand="1"/>
      </w:tblPr>
      <w:tblGrid>
        <w:gridCol w:w="1338"/>
        <w:gridCol w:w="1129"/>
        <w:gridCol w:w="1128"/>
        <w:gridCol w:w="1084"/>
        <w:gridCol w:w="1134"/>
        <w:gridCol w:w="2126"/>
        <w:gridCol w:w="1852"/>
        <w:gridCol w:w="1408"/>
      </w:tblGrid>
      <w:tr w:rsidR="00C477E6" w:rsidRPr="009D6E6C" w14:paraId="425CDED9" w14:textId="77777777" w:rsidTr="00A41B27">
        <w:trPr>
          <w:trHeight w:val="430"/>
        </w:trPr>
        <w:tc>
          <w:tcPr>
            <w:tcW w:w="1338" w:type="dxa"/>
            <w:vMerge w:val="restart"/>
          </w:tcPr>
          <w:p w14:paraId="09394160" w14:textId="77777777" w:rsidR="00C477E6" w:rsidRPr="009D6E6C" w:rsidRDefault="00C477E6" w:rsidP="00A41B27">
            <w:pPr>
              <w:pStyle w:val="Instructions"/>
              <w:rPr>
                <w:b/>
                <w:noProof/>
              </w:rPr>
            </w:pPr>
            <w:r w:rsidRPr="009D6E6C">
              <w:rPr>
                <w:b/>
                <w:noProof/>
              </w:rPr>
              <w:t>Date</w:t>
            </w:r>
          </w:p>
        </w:tc>
        <w:tc>
          <w:tcPr>
            <w:tcW w:w="2257" w:type="dxa"/>
            <w:gridSpan w:val="2"/>
          </w:tcPr>
          <w:p w14:paraId="748DABDB" w14:textId="77777777" w:rsidR="00C477E6" w:rsidRPr="009D6E6C" w:rsidRDefault="00C477E6" w:rsidP="00A41B27">
            <w:pPr>
              <w:pStyle w:val="Instructions"/>
              <w:jc w:val="center"/>
              <w:rPr>
                <w:b/>
                <w:noProof/>
              </w:rPr>
            </w:pPr>
            <w:r w:rsidRPr="009D6E6C">
              <w:rPr>
                <w:b/>
                <w:noProof/>
              </w:rPr>
              <w:t>Compte générale</w:t>
            </w:r>
          </w:p>
        </w:tc>
        <w:tc>
          <w:tcPr>
            <w:tcW w:w="2218" w:type="dxa"/>
            <w:gridSpan w:val="2"/>
          </w:tcPr>
          <w:p w14:paraId="7A06E24C" w14:textId="77777777" w:rsidR="00C477E6" w:rsidRPr="009D6E6C" w:rsidRDefault="00C477E6" w:rsidP="00A41B27">
            <w:pPr>
              <w:pStyle w:val="Instructions"/>
              <w:jc w:val="center"/>
              <w:rPr>
                <w:b/>
                <w:noProof/>
              </w:rPr>
            </w:pPr>
            <w:r w:rsidRPr="009D6E6C">
              <w:rPr>
                <w:b/>
                <w:noProof/>
              </w:rPr>
              <w:t>Montant</w:t>
            </w:r>
          </w:p>
        </w:tc>
        <w:tc>
          <w:tcPr>
            <w:tcW w:w="2126" w:type="dxa"/>
            <w:vMerge w:val="restart"/>
          </w:tcPr>
          <w:p w14:paraId="7524739E" w14:textId="77777777" w:rsidR="00C477E6" w:rsidRPr="009D6E6C" w:rsidRDefault="00C477E6" w:rsidP="00A41B27">
            <w:pPr>
              <w:pStyle w:val="Instructions"/>
              <w:rPr>
                <w:b/>
                <w:noProof/>
              </w:rPr>
            </w:pPr>
            <w:r w:rsidRPr="009D6E6C">
              <w:rPr>
                <w:b/>
                <w:noProof/>
              </w:rPr>
              <w:t>Libellé d’ecriture</w:t>
            </w:r>
          </w:p>
        </w:tc>
        <w:tc>
          <w:tcPr>
            <w:tcW w:w="1852" w:type="dxa"/>
            <w:vMerge w:val="restart"/>
          </w:tcPr>
          <w:p w14:paraId="127477E7" w14:textId="77777777" w:rsidR="00C477E6" w:rsidRPr="009D6E6C" w:rsidRDefault="00C477E6" w:rsidP="00A41B27">
            <w:pPr>
              <w:pStyle w:val="Instructions"/>
              <w:rPr>
                <w:b/>
                <w:noProof/>
              </w:rPr>
            </w:pPr>
            <w:r>
              <w:rPr>
                <w:b/>
                <w:noProof/>
              </w:rPr>
              <w:t xml:space="preserve">Pièce justificatif </w:t>
            </w:r>
          </w:p>
        </w:tc>
        <w:tc>
          <w:tcPr>
            <w:tcW w:w="1408" w:type="dxa"/>
            <w:vMerge w:val="restart"/>
          </w:tcPr>
          <w:p w14:paraId="19288401" w14:textId="77777777" w:rsidR="00C477E6" w:rsidRPr="009D6E6C" w:rsidRDefault="00C477E6" w:rsidP="00A41B27">
            <w:pPr>
              <w:pStyle w:val="Instructions"/>
              <w:rPr>
                <w:b/>
                <w:noProof/>
              </w:rPr>
            </w:pPr>
            <w:r w:rsidRPr="009D6E6C">
              <w:rPr>
                <w:b/>
                <w:noProof/>
              </w:rPr>
              <w:t>Poste budgetaire</w:t>
            </w:r>
          </w:p>
        </w:tc>
      </w:tr>
      <w:tr w:rsidR="00C477E6" w14:paraId="140CAE73" w14:textId="77777777" w:rsidTr="00A41B27">
        <w:trPr>
          <w:trHeight w:val="430"/>
        </w:trPr>
        <w:tc>
          <w:tcPr>
            <w:tcW w:w="1338" w:type="dxa"/>
            <w:vMerge/>
          </w:tcPr>
          <w:p w14:paraId="7FDE056B" w14:textId="77777777" w:rsidR="00C477E6" w:rsidRDefault="00C477E6" w:rsidP="00A41B27">
            <w:pPr>
              <w:pStyle w:val="Instructions"/>
              <w:rPr>
                <w:noProof/>
              </w:rPr>
            </w:pPr>
          </w:p>
        </w:tc>
        <w:tc>
          <w:tcPr>
            <w:tcW w:w="1129" w:type="dxa"/>
          </w:tcPr>
          <w:p w14:paraId="0382CADE" w14:textId="77777777" w:rsidR="00C477E6" w:rsidRPr="009D6E6C" w:rsidRDefault="00C477E6" w:rsidP="00A41B27">
            <w:pPr>
              <w:pStyle w:val="Instructions"/>
              <w:rPr>
                <w:i/>
                <w:noProof/>
              </w:rPr>
            </w:pPr>
            <w:r w:rsidRPr="009D6E6C">
              <w:rPr>
                <w:i/>
                <w:noProof/>
              </w:rPr>
              <w:t>Débit</w:t>
            </w:r>
          </w:p>
        </w:tc>
        <w:tc>
          <w:tcPr>
            <w:tcW w:w="1128" w:type="dxa"/>
          </w:tcPr>
          <w:p w14:paraId="4BAD56D4" w14:textId="77777777" w:rsidR="00C477E6" w:rsidRPr="009D6E6C" w:rsidRDefault="00C477E6" w:rsidP="00A41B27">
            <w:pPr>
              <w:pStyle w:val="Instructions"/>
              <w:rPr>
                <w:i/>
                <w:noProof/>
              </w:rPr>
            </w:pPr>
            <w:r w:rsidRPr="009D6E6C">
              <w:rPr>
                <w:i/>
                <w:noProof/>
              </w:rPr>
              <w:t>Crédit</w:t>
            </w:r>
          </w:p>
        </w:tc>
        <w:tc>
          <w:tcPr>
            <w:tcW w:w="1084" w:type="dxa"/>
          </w:tcPr>
          <w:p w14:paraId="53E8D4FC" w14:textId="77777777" w:rsidR="00C477E6" w:rsidRPr="009D6E6C" w:rsidRDefault="00C477E6" w:rsidP="00A41B27">
            <w:pPr>
              <w:pStyle w:val="Instructions"/>
              <w:rPr>
                <w:i/>
                <w:noProof/>
              </w:rPr>
            </w:pPr>
            <w:r w:rsidRPr="009D6E6C">
              <w:rPr>
                <w:i/>
                <w:noProof/>
              </w:rPr>
              <w:t>Débit</w:t>
            </w:r>
          </w:p>
        </w:tc>
        <w:tc>
          <w:tcPr>
            <w:tcW w:w="1134" w:type="dxa"/>
          </w:tcPr>
          <w:p w14:paraId="263FBCD0" w14:textId="77777777" w:rsidR="00C477E6" w:rsidRPr="009D6E6C" w:rsidRDefault="00C477E6" w:rsidP="00A41B27">
            <w:pPr>
              <w:pStyle w:val="Instructions"/>
              <w:rPr>
                <w:i/>
                <w:noProof/>
              </w:rPr>
            </w:pPr>
            <w:r w:rsidRPr="009D6E6C">
              <w:rPr>
                <w:i/>
                <w:noProof/>
              </w:rPr>
              <w:t>Crédit</w:t>
            </w:r>
          </w:p>
        </w:tc>
        <w:tc>
          <w:tcPr>
            <w:tcW w:w="2126" w:type="dxa"/>
            <w:vMerge/>
          </w:tcPr>
          <w:p w14:paraId="763B354D" w14:textId="77777777" w:rsidR="00C477E6" w:rsidRDefault="00C477E6" w:rsidP="00A41B27">
            <w:pPr>
              <w:pStyle w:val="Instructions"/>
              <w:rPr>
                <w:noProof/>
              </w:rPr>
            </w:pPr>
          </w:p>
        </w:tc>
        <w:tc>
          <w:tcPr>
            <w:tcW w:w="1852" w:type="dxa"/>
            <w:vMerge/>
          </w:tcPr>
          <w:p w14:paraId="5878BE96" w14:textId="77777777" w:rsidR="00C477E6" w:rsidRDefault="00C477E6" w:rsidP="00A41B27">
            <w:pPr>
              <w:pStyle w:val="Instructions"/>
              <w:rPr>
                <w:noProof/>
              </w:rPr>
            </w:pPr>
          </w:p>
        </w:tc>
        <w:tc>
          <w:tcPr>
            <w:tcW w:w="1408" w:type="dxa"/>
            <w:vMerge/>
          </w:tcPr>
          <w:p w14:paraId="2B3464D3" w14:textId="77777777" w:rsidR="00C477E6" w:rsidRDefault="00C477E6" w:rsidP="00A41B27">
            <w:pPr>
              <w:pStyle w:val="Instructions"/>
              <w:rPr>
                <w:noProof/>
              </w:rPr>
            </w:pPr>
          </w:p>
        </w:tc>
      </w:tr>
      <w:tr w:rsidR="00C477E6" w14:paraId="0A00E8E9" w14:textId="77777777" w:rsidTr="00A41B27">
        <w:trPr>
          <w:trHeight w:val="421"/>
        </w:trPr>
        <w:tc>
          <w:tcPr>
            <w:tcW w:w="1338" w:type="dxa"/>
            <w:vAlign w:val="center"/>
          </w:tcPr>
          <w:p w14:paraId="458D234E" w14:textId="77777777" w:rsidR="00C477E6" w:rsidRDefault="00C477E6" w:rsidP="00A41B27">
            <w:pPr>
              <w:pStyle w:val="Instructions"/>
              <w:jc w:val="center"/>
              <w:rPr>
                <w:noProof/>
              </w:rPr>
            </w:pPr>
            <w:r>
              <w:rPr>
                <w:noProof/>
              </w:rPr>
              <w:t>03/10/2020</w:t>
            </w:r>
          </w:p>
          <w:p w14:paraId="529043A6" w14:textId="77777777" w:rsidR="00C477E6" w:rsidRPr="009D6E6C" w:rsidRDefault="00C477E6" w:rsidP="00A41B27">
            <w:pPr>
              <w:tabs>
                <w:tab w:val="left" w:pos="765"/>
              </w:tabs>
              <w:jc w:val="center"/>
            </w:pPr>
          </w:p>
        </w:tc>
        <w:tc>
          <w:tcPr>
            <w:tcW w:w="1129" w:type="dxa"/>
          </w:tcPr>
          <w:p w14:paraId="038008C1" w14:textId="52D44194" w:rsidR="00C477E6" w:rsidRDefault="00C477E6" w:rsidP="00A41B27">
            <w:pPr>
              <w:pStyle w:val="Instructions"/>
              <w:rPr>
                <w:noProof/>
              </w:rPr>
            </w:pPr>
            <w:r>
              <w:rPr>
                <w:noProof/>
              </w:rPr>
              <w:t>531</w:t>
            </w:r>
            <w:r>
              <w:rPr>
                <w:noProof/>
              </w:rPr>
              <w:t>000</w:t>
            </w:r>
          </w:p>
        </w:tc>
        <w:tc>
          <w:tcPr>
            <w:tcW w:w="1128" w:type="dxa"/>
          </w:tcPr>
          <w:p w14:paraId="61DC9899" w14:textId="77777777" w:rsidR="00C477E6" w:rsidRDefault="00C477E6" w:rsidP="00A41B27">
            <w:pPr>
              <w:pStyle w:val="Instructions"/>
              <w:rPr>
                <w:noProof/>
              </w:rPr>
            </w:pPr>
          </w:p>
          <w:p w14:paraId="66D7002B" w14:textId="77777777" w:rsidR="00C477E6" w:rsidRDefault="00C477E6" w:rsidP="00A41B27">
            <w:pPr>
              <w:pStyle w:val="Instructions"/>
              <w:rPr>
                <w:noProof/>
              </w:rPr>
            </w:pPr>
          </w:p>
          <w:p w14:paraId="612E629C" w14:textId="77777777" w:rsidR="00C477E6" w:rsidRDefault="00C477E6" w:rsidP="00A41B27">
            <w:pPr>
              <w:pStyle w:val="Instructions"/>
              <w:rPr>
                <w:noProof/>
              </w:rPr>
            </w:pPr>
            <w:r>
              <w:rPr>
                <w:noProof/>
              </w:rPr>
              <w:t>706100</w:t>
            </w:r>
          </w:p>
        </w:tc>
        <w:tc>
          <w:tcPr>
            <w:tcW w:w="1084" w:type="dxa"/>
          </w:tcPr>
          <w:p w14:paraId="4B89F794" w14:textId="77777777" w:rsidR="00C477E6" w:rsidRDefault="00C477E6" w:rsidP="00A41B27">
            <w:pPr>
              <w:pStyle w:val="Instructions"/>
              <w:rPr>
                <w:noProof/>
              </w:rPr>
            </w:pPr>
            <w:r>
              <w:rPr>
                <w:noProof/>
              </w:rPr>
              <w:t>5000</w:t>
            </w:r>
          </w:p>
        </w:tc>
        <w:tc>
          <w:tcPr>
            <w:tcW w:w="1134" w:type="dxa"/>
          </w:tcPr>
          <w:p w14:paraId="06EBBABE" w14:textId="77777777" w:rsidR="00C477E6" w:rsidRDefault="00C477E6" w:rsidP="00A41B27">
            <w:pPr>
              <w:pStyle w:val="Instructions"/>
              <w:rPr>
                <w:noProof/>
              </w:rPr>
            </w:pPr>
          </w:p>
          <w:p w14:paraId="1C67B390" w14:textId="77777777" w:rsidR="00C477E6" w:rsidRDefault="00C477E6" w:rsidP="00A41B27">
            <w:pPr>
              <w:pStyle w:val="Instructions"/>
              <w:rPr>
                <w:noProof/>
              </w:rPr>
            </w:pPr>
          </w:p>
          <w:p w14:paraId="5160590D" w14:textId="77777777" w:rsidR="00C477E6" w:rsidRDefault="00C477E6" w:rsidP="00A41B27">
            <w:pPr>
              <w:pStyle w:val="Instructions"/>
              <w:rPr>
                <w:noProof/>
              </w:rPr>
            </w:pPr>
            <w:r>
              <w:rPr>
                <w:noProof/>
              </w:rPr>
              <w:t>5000</w:t>
            </w:r>
          </w:p>
        </w:tc>
        <w:tc>
          <w:tcPr>
            <w:tcW w:w="2126" w:type="dxa"/>
          </w:tcPr>
          <w:p w14:paraId="78453B55" w14:textId="77777777" w:rsidR="00C477E6" w:rsidRDefault="00C477E6" w:rsidP="00A41B27">
            <w:pPr>
              <w:pStyle w:val="Instructions"/>
              <w:rPr>
                <w:noProof/>
              </w:rPr>
            </w:pPr>
            <w:r>
              <w:rPr>
                <w:noProof/>
              </w:rPr>
              <w:t>Cotisation 2020 : Sœur de Christ</w:t>
            </w:r>
          </w:p>
        </w:tc>
        <w:tc>
          <w:tcPr>
            <w:tcW w:w="1852" w:type="dxa"/>
          </w:tcPr>
          <w:p w14:paraId="13023680" w14:textId="049E0A81" w:rsidR="00C477E6" w:rsidRDefault="00C477E6" w:rsidP="00C477E6">
            <w:pPr>
              <w:pStyle w:val="Instructions"/>
              <w:rPr>
                <w:noProof/>
              </w:rPr>
            </w:pPr>
            <w:r>
              <w:rPr>
                <w:noProof/>
              </w:rPr>
              <w:t xml:space="preserve">N° </w:t>
            </w:r>
            <w:r>
              <w:rPr>
                <w:noProof/>
              </w:rPr>
              <w:t>de recu de la paiement (ex : N°4456)</w:t>
            </w:r>
          </w:p>
        </w:tc>
        <w:tc>
          <w:tcPr>
            <w:tcW w:w="1408" w:type="dxa"/>
          </w:tcPr>
          <w:p w14:paraId="56F18179" w14:textId="77777777" w:rsidR="00C477E6" w:rsidRDefault="00C477E6" w:rsidP="00A41B27">
            <w:pPr>
              <w:pStyle w:val="Instructions"/>
              <w:rPr>
                <w:noProof/>
              </w:rPr>
            </w:pPr>
            <w:r>
              <w:rPr>
                <w:noProof/>
              </w:rPr>
              <w:t>Cotisation</w:t>
            </w:r>
          </w:p>
        </w:tc>
      </w:tr>
    </w:tbl>
    <w:p w14:paraId="2559D09A" w14:textId="6393CDBC" w:rsidR="00C477E6" w:rsidRDefault="00C477E6" w:rsidP="00C477E6">
      <w:pPr>
        <w:pStyle w:val="Titre1"/>
        <w:numPr>
          <w:ilvl w:val="0"/>
          <w:numId w:val="2"/>
        </w:numPr>
        <w:rPr>
          <w:noProof/>
        </w:rPr>
      </w:pPr>
      <w:r>
        <w:rPr>
          <w:noProof/>
        </w:rPr>
        <w:t>Versement de chèque à la banque</w:t>
      </w:r>
    </w:p>
    <w:p w14:paraId="3BAB34C2" w14:textId="57B3AA9C" w:rsidR="007708BE" w:rsidRDefault="00C477E6" w:rsidP="00C477E6">
      <w:r>
        <w:t xml:space="preserve">L’opération de versement est </w:t>
      </w:r>
      <w:r w:rsidR="007708BE">
        <w:t>saisie dans le logiciel après le versement et la réception de relevé bancaire. La saisie de cette opération s’effectue dans le menu gestion des chèques.</w:t>
      </w:r>
      <w:r w:rsidR="0022290C">
        <w:t xml:space="preserve"> </w:t>
      </w:r>
      <w:r w:rsidR="0022290C" w:rsidRPr="0022290C">
        <w:rPr>
          <w:b/>
        </w:rPr>
        <w:t>(Journal banque)</w:t>
      </w:r>
    </w:p>
    <w:p w14:paraId="7DD56C15" w14:textId="77777777" w:rsidR="007708BE" w:rsidRDefault="007708BE" w:rsidP="00C477E6">
      <w:r>
        <w:t xml:space="preserve"> </w:t>
      </w:r>
    </w:p>
    <w:p w14:paraId="6B3ABCC8" w14:textId="77777777" w:rsidR="007708BE" w:rsidRDefault="007708BE" w:rsidP="00C477E6"/>
    <w:p w14:paraId="47692E74" w14:textId="77777777" w:rsidR="007708BE" w:rsidRPr="00C477E6" w:rsidRDefault="007708BE" w:rsidP="00C477E6">
      <w:bookmarkStart w:id="1" w:name="_GoBack"/>
      <w:bookmarkEnd w:id="1"/>
    </w:p>
    <w:tbl>
      <w:tblPr>
        <w:tblStyle w:val="Grilledutableau"/>
        <w:tblW w:w="9791" w:type="dxa"/>
        <w:tblInd w:w="-775" w:type="dxa"/>
        <w:tblLook w:val="04A0" w:firstRow="1" w:lastRow="0" w:firstColumn="1" w:lastColumn="0" w:noHBand="0" w:noVBand="1"/>
      </w:tblPr>
      <w:tblGrid>
        <w:gridCol w:w="1338"/>
        <w:gridCol w:w="1129"/>
        <w:gridCol w:w="1128"/>
        <w:gridCol w:w="1084"/>
        <w:gridCol w:w="1134"/>
        <w:gridCol w:w="2126"/>
        <w:gridCol w:w="1852"/>
      </w:tblGrid>
      <w:tr w:rsidR="007708BE" w:rsidRPr="009D6E6C" w14:paraId="1FAFF057" w14:textId="77777777" w:rsidTr="007708BE">
        <w:trPr>
          <w:trHeight w:val="430"/>
        </w:trPr>
        <w:tc>
          <w:tcPr>
            <w:tcW w:w="1338" w:type="dxa"/>
            <w:vMerge w:val="restart"/>
          </w:tcPr>
          <w:p w14:paraId="7FA04C06" w14:textId="77777777" w:rsidR="007708BE" w:rsidRPr="009D6E6C" w:rsidRDefault="007708BE" w:rsidP="00A41B27">
            <w:pPr>
              <w:pStyle w:val="Instructions"/>
              <w:rPr>
                <w:b/>
                <w:noProof/>
              </w:rPr>
            </w:pPr>
            <w:r w:rsidRPr="009D6E6C">
              <w:rPr>
                <w:b/>
                <w:noProof/>
              </w:rPr>
              <w:lastRenderedPageBreak/>
              <w:t>Date</w:t>
            </w:r>
          </w:p>
        </w:tc>
        <w:tc>
          <w:tcPr>
            <w:tcW w:w="2257" w:type="dxa"/>
            <w:gridSpan w:val="2"/>
          </w:tcPr>
          <w:p w14:paraId="43917FAF" w14:textId="77777777" w:rsidR="007708BE" w:rsidRPr="009D6E6C" w:rsidRDefault="007708BE" w:rsidP="00A41B27">
            <w:pPr>
              <w:pStyle w:val="Instructions"/>
              <w:jc w:val="center"/>
              <w:rPr>
                <w:b/>
                <w:noProof/>
              </w:rPr>
            </w:pPr>
            <w:r w:rsidRPr="009D6E6C">
              <w:rPr>
                <w:b/>
                <w:noProof/>
              </w:rPr>
              <w:t>Compte générale</w:t>
            </w:r>
          </w:p>
        </w:tc>
        <w:tc>
          <w:tcPr>
            <w:tcW w:w="2218" w:type="dxa"/>
            <w:gridSpan w:val="2"/>
          </w:tcPr>
          <w:p w14:paraId="3FDC4001" w14:textId="77777777" w:rsidR="007708BE" w:rsidRPr="009D6E6C" w:rsidRDefault="007708BE" w:rsidP="00A41B27">
            <w:pPr>
              <w:pStyle w:val="Instructions"/>
              <w:jc w:val="center"/>
              <w:rPr>
                <w:b/>
                <w:noProof/>
              </w:rPr>
            </w:pPr>
            <w:r w:rsidRPr="009D6E6C">
              <w:rPr>
                <w:b/>
                <w:noProof/>
              </w:rPr>
              <w:t>Montant</w:t>
            </w:r>
          </w:p>
        </w:tc>
        <w:tc>
          <w:tcPr>
            <w:tcW w:w="2126" w:type="dxa"/>
            <w:vMerge w:val="restart"/>
          </w:tcPr>
          <w:p w14:paraId="7F90419F" w14:textId="77777777" w:rsidR="007708BE" w:rsidRPr="009D6E6C" w:rsidRDefault="007708BE" w:rsidP="00A41B27">
            <w:pPr>
              <w:pStyle w:val="Instructions"/>
              <w:rPr>
                <w:b/>
                <w:noProof/>
              </w:rPr>
            </w:pPr>
            <w:r w:rsidRPr="009D6E6C">
              <w:rPr>
                <w:b/>
                <w:noProof/>
              </w:rPr>
              <w:t>Libellé d’ecriture</w:t>
            </w:r>
          </w:p>
        </w:tc>
        <w:tc>
          <w:tcPr>
            <w:tcW w:w="1852" w:type="dxa"/>
            <w:vMerge w:val="restart"/>
          </w:tcPr>
          <w:p w14:paraId="5C327A1B" w14:textId="77777777" w:rsidR="007708BE" w:rsidRPr="009D6E6C" w:rsidRDefault="007708BE" w:rsidP="00A41B27">
            <w:pPr>
              <w:pStyle w:val="Instructions"/>
              <w:rPr>
                <w:b/>
                <w:noProof/>
              </w:rPr>
            </w:pPr>
            <w:r>
              <w:rPr>
                <w:b/>
                <w:noProof/>
              </w:rPr>
              <w:t xml:space="preserve">Pièce justificatif </w:t>
            </w:r>
          </w:p>
        </w:tc>
      </w:tr>
      <w:tr w:rsidR="007708BE" w14:paraId="48A0A5C3" w14:textId="77777777" w:rsidTr="007708BE">
        <w:trPr>
          <w:trHeight w:val="430"/>
        </w:trPr>
        <w:tc>
          <w:tcPr>
            <w:tcW w:w="1338" w:type="dxa"/>
            <w:vMerge/>
          </w:tcPr>
          <w:p w14:paraId="3BA40B0E" w14:textId="77777777" w:rsidR="007708BE" w:rsidRDefault="007708BE" w:rsidP="00A41B27">
            <w:pPr>
              <w:pStyle w:val="Instructions"/>
              <w:rPr>
                <w:noProof/>
              </w:rPr>
            </w:pPr>
          </w:p>
        </w:tc>
        <w:tc>
          <w:tcPr>
            <w:tcW w:w="1129" w:type="dxa"/>
          </w:tcPr>
          <w:p w14:paraId="1F48DC93" w14:textId="77777777" w:rsidR="007708BE" w:rsidRPr="009D6E6C" w:rsidRDefault="007708BE" w:rsidP="00A41B27">
            <w:pPr>
              <w:pStyle w:val="Instructions"/>
              <w:rPr>
                <w:i/>
                <w:noProof/>
              </w:rPr>
            </w:pPr>
            <w:r w:rsidRPr="009D6E6C">
              <w:rPr>
                <w:i/>
                <w:noProof/>
              </w:rPr>
              <w:t>Débit</w:t>
            </w:r>
          </w:p>
        </w:tc>
        <w:tc>
          <w:tcPr>
            <w:tcW w:w="1128" w:type="dxa"/>
          </w:tcPr>
          <w:p w14:paraId="4942A7A1" w14:textId="77777777" w:rsidR="007708BE" w:rsidRPr="009D6E6C" w:rsidRDefault="007708BE" w:rsidP="00A41B27">
            <w:pPr>
              <w:pStyle w:val="Instructions"/>
              <w:rPr>
                <w:i/>
                <w:noProof/>
              </w:rPr>
            </w:pPr>
            <w:r w:rsidRPr="009D6E6C">
              <w:rPr>
                <w:i/>
                <w:noProof/>
              </w:rPr>
              <w:t>Crédit</w:t>
            </w:r>
          </w:p>
        </w:tc>
        <w:tc>
          <w:tcPr>
            <w:tcW w:w="1084" w:type="dxa"/>
          </w:tcPr>
          <w:p w14:paraId="1D25961F" w14:textId="77777777" w:rsidR="007708BE" w:rsidRPr="009D6E6C" w:rsidRDefault="007708BE" w:rsidP="00A41B27">
            <w:pPr>
              <w:pStyle w:val="Instructions"/>
              <w:rPr>
                <w:i/>
                <w:noProof/>
              </w:rPr>
            </w:pPr>
            <w:r w:rsidRPr="009D6E6C">
              <w:rPr>
                <w:i/>
                <w:noProof/>
              </w:rPr>
              <w:t>Débit</w:t>
            </w:r>
          </w:p>
        </w:tc>
        <w:tc>
          <w:tcPr>
            <w:tcW w:w="1134" w:type="dxa"/>
          </w:tcPr>
          <w:p w14:paraId="45FCD371" w14:textId="77777777" w:rsidR="007708BE" w:rsidRPr="009D6E6C" w:rsidRDefault="007708BE" w:rsidP="00A41B27">
            <w:pPr>
              <w:pStyle w:val="Instructions"/>
              <w:rPr>
                <w:i/>
                <w:noProof/>
              </w:rPr>
            </w:pPr>
            <w:r w:rsidRPr="009D6E6C">
              <w:rPr>
                <w:i/>
                <w:noProof/>
              </w:rPr>
              <w:t>Crédit</w:t>
            </w:r>
          </w:p>
        </w:tc>
        <w:tc>
          <w:tcPr>
            <w:tcW w:w="2126" w:type="dxa"/>
            <w:vMerge/>
          </w:tcPr>
          <w:p w14:paraId="0F486807" w14:textId="77777777" w:rsidR="007708BE" w:rsidRDefault="007708BE" w:rsidP="00A41B27">
            <w:pPr>
              <w:pStyle w:val="Instructions"/>
              <w:rPr>
                <w:noProof/>
              </w:rPr>
            </w:pPr>
          </w:p>
        </w:tc>
        <w:tc>
          <w:tcPr>
            <w:tcW w:w="1852" w:type="dxa"/>
            <w:vMerge/>
          </w:tcPr>
          <w:p w14:paraId="67CB7D14" w14:textId="77777777" w:rsidR="007708BE" w:rsidRDefault="007708BE" w:rsidP="00A41B27">
            <w:pPr>
              <w:pStyle w:val="Instructions"/>
              <w:rPr>
                <w:noProof/>
              </w:rPr>
            </w:pPr>
          </w:p>
        </w:tc>
      </w:tr>
      <w:tr w:rsidR="007708BE" w14:paraId="2C664A3C" w14:textId="77777777" w:rsidTr="007708BE">
        <w:trPr>
          <w:trHeight w:val="421"/>
        </w:trPr>
        <w:tc>
          <w:tcPr>
            <w:tcW w:w="1338" w:type="dxa"/>
            <w:vAlign w:val="center"/>
          </w:tcPr>
          <w:p w14:paraId="56040E18" w14:textId="77777777" w:rsidR="007708BE" w:rsidRDefault="007708BE" w:rsidP="00A41B27">
            <w:pPr>
              <w:pStyle w:val="Instructions"/>
              <w:jc w:val="center"/>
              <w:rPr>
                <w:noProof/>
              </w:rPr>
            </w:pPr>
            <w:r>
              <w:rPr>
                <w:noProof/>
              </w:rPr>
              <w:t>03/10/2020</w:t>
            </w:r>
          </w:p>
          <w:p w14:paraId="749D89E7" w14:textId="77777777" w:rsidR="007708BE" w:rsidRPr="009D6E6C" w:rsidRDefault="007708BE" w:rsidP="00A41B27">
            <w:pPr>
              <w:tabs>
                <w:tab w:val="left" w:pos="765"/>
              </w:tabs>
              <w:jc w:val="center"/>
            </w:pPr>
          </w:p>
        </w:tc>
        <w:tc>
          <w:tcPr>
            <w:tcW w:w="1129" w:type="dxa"/>
          </w:tcPr>
          <w:p w14:paraId="5AC0654B" w14:textId="3039C745" w:rsidR="007708BE" w:rsidRDefault="007708BE" w:rsidP="007708BE">
            <w:pPr>
              <w:pStyle w:val="Instructions"/>
              <w:rPr>
                <w:noProof/>
              </w:rPr>
            </w:pPr>
            <w:r>
              <w:rPr>
                <w:noProof/>
              </w:rPr>
              <w:t>5120xx</w:t>
            </w:r>
          </w:p>
        </w:tc>
        <w:tc>
          <w:tcPr>
            <w:tcW w:w="1128" w:type="dxa"/>
          </w:tcPr>
          <w:p w14:paraId="21FACA2F" w14:textId="77777777" w:rsidR="007708BE" w:rsidRDefault="007708BE" w:rsidP="00A41B27">
            <w:pPr>
              <w:pStyle w:val="Instructions"/>
              <w:rPr>
                <w:noProof/>
              </w:rPr>
            </w:pPr>
          </w:p>
          <w:p w14:paraId="2D2B420B" w14:textId="77777777" w:rsidR="007708BE" w:rsidRDefault="007708BE" w:rsidP="00A41B27">
            <w:pPr>
              <w:pStyle w:val="Instructions"/>
              <w:rPr>
                <w:noProof/>
              </w:rPr>
            </w:pPr>
          </w:p>
          <w:p w14:paraId="6F917915" w14:textId="33D00FA6" w:rsidR="007708BE" w:rsidRDefault="007708BE" w:rsidP="00A41B27">
            <w:pPr>
              <w:pStyle w:val="Instructions"/>
              <w:rPr>
                <w:noProof/>
              </w:rPr>
            </w:pPr>
            <w:r>
              <w:rPr>
                <w:noProof/>
              </w:rPr>
              <w:t>511000</w:t>
            </w:r>
          </w:p>
        </w:tc>
        <w:tc>
          <w:tcPr>
            <w:tcW w:w="1084" w:type="dxa"/>
          </w:tcPr>
          <w:p w14:paraId="3ADF19B5" w14:textId="77777777" w:rsidR="007708BE" w:rsidRDefault="007708BE" w:rsidP="00A41B27">
            <w:pPr>
              <w:pStyle w:val="Instructions"/>
              <w:rPr>
                <w:noProof/>
              </w:rPr>
            </w:pPr>
            <w:r>
              <w:rPr>
                <w:noProof/>
              </w:rPr>
              <w:t>5000</w:t>
            </w:r>
          </w:p>
        </w:tc>
        <w:tc>
          <w:tcPr>
            <w:tcW w:w="1134" w:type="dxa"/>
          </w:tcPr>
          <w:p w14:paraId="1BEA10FE" w14:textId="77777777" w:rsidR="007708BE" w:rsidRDefault="007708BE" w:rsidP="00A41B27">
            <w:pPr>
              <w:pStyle w:val="Instructions"/>
              <w:rPr>
                <w:noProof/>
              </w:rPr>
            </w:pPr>
          </w:p>
          <w:p w14:paraId="7D9AAAC0" w14:textId="77777777" w:rsidR="007708BE" w:rsidRDefault="007708BE" w:rsidP="00A41B27">
            <w:pPr>
              <w:pStyle w:val="Instructions"/>
              <w:rPr>
                <w:noProof/>
              </w:rPr>
            </w:pPr>
          </w:p>
          <w:p w14:paraId="319576B8" w14:textId="77777777" w:rsidR="007708BE" w:rsidRDefault="007708BE" w:rsidP="00A41B27">
            <w:pPr>
              <w:pStyle w:val="Instructions"/>
              <w:rPr>
                <w:noProof/>
              </w:rPr>
            </w:pPr>
            <w:r>
              <w:rPr>
                <w:noProof/>
              </w:rPr>
              <w:t>5000</w:t>
            </w:r>
          </w:p>
        </w:tc>
        <w:tc>
          <w:tcPr>
            <w:tcW w:w="2126" w:type="dxa"/>
          </w:tcPr>
          <w:p w14:paraId="4DF84B22" w14:textId="1CD8278B" w:rsidR="007708BE" w:rsidRDefault="007708BE" w:rsidP="00A41B27">
            <w:pPr>
              <w:pStyle w:val="Instructions"/>
              <w:rPr>
                <w:noProof/>
              </w:rPr>
            </w:pPr>
            <w:r>
              <w:rPr>
                <w:noProof/>
              </w:rPr>
              <w:t xml:space="preserve">Versement chèque </w:t>
            </w:r>
            <w:r>
              <w:rPr>
                <w:noProof/>
              </w:rPr>
              <w:t>BNI 20456677</w:t>
            </w:r>
          </w:p>
        </w:tc>
        <w:tc>
          <w:tcPr>
            <w:tcW w:w="1852" w:type="dxa"/>
          </w:tcPr>
          <w:p w14:paraId="49672C78" w14:textId="6C9700EE" w:rsidR="007708BE" w:rsidRDefault="007708BE" w:rsidP="007708BE">
            <w:pPr>
              <w:pStyle w:val="Instructions"/>
              <w:rPr>
                <w:noProof/>
              </w:rPr>
            </w:pPr>
            <w:commentRangeStart w:id="2"/>
            <w:r>
              <w:rPr>
                <w:noProof/>
              </w:rPr>
              <w:t>Référence de relevé bancaire</w:t>
            </w:r>
            <w:commentRangeEnd w:id="2"/>
            <w:r w:rsidR="00FD3BF3">
              <w:rPr>
                <w:rStyle w:val="Marquedecommentaire"/>
                <w:rFonts w:ascii="Arial" w:eastAsia="MS Mincho" w:hAnsi="Arial" w:cs="Arial"/>
                <w:color w:val="484848"/>
                <w:kern w:val="20"/>
                <w14:ligatures w14:val="standard"/>
              </w:rPr>
              <w:commentReference w:id="2"/>
            </w:r>
          </w:p>
        </w:tc>
      </w:tr>
    </w:tbl>
    <w:p w14:paraId="46870F62" w14:textId="6807AA2B" w:rsidR="00772ECC" w:rsidRDefault="00FD3BF3" w:rsidP="00C477E6">
      <w:pPr>
        <w:pStyle w:val="Titre1"/>
        <w:numPr>
          <w:ilvl w:val="0"/>
          <w:numId w:val="2"/>
        </w:numPr>
        <w:rPr>
          <w:noProof/>
        </w:rPr>
      </w:pPr>
      <w:r>
        <w:rPr>
          <w:noProof/>
        </w:rPr>
        <w:t>Décision montant remboursé</w:t>
      </w:r>
    </w:p>
    <w:tbl>
      <w:tblPr>
        <w:tblStyle w:val="Grilledutableau"/>
        <w:tblpPr w:leftFromText="141" w:rightFromText="141" w:vertAnchor="text" w:horzAnchor="page" w:tblpX="507" w:tblpY="852"/>
        <w:tblOverlap w:val="never"/>
        <w:tblW w:w="12327" w:type="dxa"/>
        <w:tblLayout w:type="fixed"/>
        <w:tblLook w:val="04A0" w:firstRow="1" w:lastRow="0" w:firstColumn="1" w:lastColumn="0" w:noHBand="0" w:noVBand="1"/>
      </w:tblPr>
      <w:tblGrid>
        <w:gridCol w:w="846"/>
        <w:gridCol w:w="992"/>
        <w:gridCol w:w="992"/>
        <w:gridCol w:w="851"/>
        <w:gridCol w:w="850"/>
        <w:gridCol w:w="2127"/>
        <w:gridCol w:w="1701"/>
        <w:gridCol w:w="1134"/>
        <w:gridCol w:w="1417"/>
        <w:gridCol w:w="1417"/>
      </w:tblGrid>
      <w:tr w:rsidR="00E12FF3" w:rsidRPr="009D6E6C" w14:paraId="2715D09D" w14:textId="13A27EF2" w:rsidTr="00E12FF3">
        <w:trPr>
          <w:trHeight w:val="430"/>
        </w:trPr>
        <w:tc>
          <w:tcPr>
            <w:tcW w:w="846" w:type="dxa"/>
            <w:vMerge w:val="restart"/>
          </w:tcPr>
          <w:p w14:paraId="6DF4E580" w14:textId="77777777" w:rsidR="00E12FF3" w:rsidRPr="009D6E6C" w:rsidRDefault="00E12FF3" w:rsidP="00E12FF3">
            <w:pPr>
              <w:pStyle w:val="Instructions"/>
              <w:rPr>
                <w:b/>
                <w:noProof/>
              </w:rPr>
            </w:pPr>
            <w:r w:rsidRPr="009D6E6C">
              <w:rPr>
                <w:b/>
                <w:noProof/>
              </w:rPr>
              <w:t>Date</w:t>
            </w:r>
          </w:p>
        </w:tc>
        <w:tc>
          <w:tcPr>
            <w:tcW w:w="1984" w:type="dxa"/>
            <w:gridSpan w:val="2"/>
          </w:tcPr>
          <w:p w14:paraId="67155403" w14:textId="77777777" w:rsidR="00E12FF3" w:rsidRPr="009D6E6C" w:rsidRDefault="00E12FF3" w:rsidP="00E12FF3">
            <w:pPr>
              <w:pStyle w:val="Instructions"/>
              <w:jc w:val="center"/>
              <w:rPr>
                <w:b/>
                <w:noProof/>
              </w:rPr>
            </w:pPr>
            <w:r w:rsidRPr="009D6E6C">
              <w:rPr>
                <w:b/>
                <w:noProof/>
              </w:rPr>
              <w:t>Compte générale</w:t>
            </w:r>
          </w:p>
        </w:tc>
        <w:tc>
          <w:tcPr>
            <w:tcW w:w="1701" w:type="dxa"/>
            <w:gridSpan w:val="2"/>
          </w:tcPr>
          <w:p w14:paraId="3844E250" w14:textId="77777777" w:rsidR="00E12FF3" w:rsidRPr="009D6E6C" w:rsidRDefault="00E12FF3" w:rsidP="00E12FF3">
            <w:pPr>
              <w:pStyle w:val="Instructions"/>
              <w:jc w:val="center"/>
              <w:rPr>
                <w:b/>
                <w:noProof/>
              </w:rPr>
            </w:pPr>
            <w:r w:rsidRPr="009D6E6C">
              <w:rPr>
                <w:b/>
                <w:noProof/>
              </w:rPr>
              <w:t>Montant</w:t>
            </w:r>
          </w:p>
        </w:tc>
        <w:tc>
          <w:tcPr>
            <w:tcW w:w="2127" w:type="dxa"/>
            <w:vMerge w:val="restart"/>
          </w:tcPr>
          <w:p w14:paraId="45AAEE21" w14:textId="77777777" w:rsidR="00E12FF3" w:rsidRPr="009D6E6C" w:rsidRDefault="00E12FF3" w:rsidP="00E12FF3">
            <w:pPr>
              <w:pStyle w:val="Instructions"/>
              <w:rPr>
                <w:b/>
                <w:noProof/>
              </w:rPr>
            </w:pPr>
            <w:r w:rsidRPr="009D6E6C">
              <w:rPr>
                <w:b/>
                <w:noProof/>
              </w:rPr>
              <w:t>Libellé d’ecriture</w:t>
            </w:r>
          </w:p>
        </w:tc>
        <w:tc>
          <w:tcPr>
            <w:tcW w:w="1701" w:type="dxa"/>
            <w:vMerge w:val="restart"/>
          </w:tcPr>
          <w:p w14:paraId="497E4460" w14:textId="77777777" w:rsidR="00E12FF3" w:rsidRPr="009D6E6C" w:rsidRDefault="00E12FF3" w:rsidP="00E12FF3">
            <w:pPr>
              <w:pStyle w:val="Instructions"/>
              <w:rPr>
                <w:b/>
                <w:noProof/>
              </w:rPr>
            </w:pPr>
            <w:r>
              <w:rPr>
                <w:b/>
                <w:noProof/>
              </w:rPr>
              <w:t xml:space="preserve">Pièce justificatif </w:t>
            </w:r>
          </w:p>
        </w:tc>
        <w:tc>
          <w:tcPr>
            <w:tcW w:w="1134" w:type="dxa"/>
            <w:vMerge w:val="restart"/>
          </w:tcPr>
          <w:p w14:paraId="0C11EF4B" w14:textId="77777777" w:rsidR="00E12FF3" w:rsidRPr="009D6E6C" w:rsidRDefault="00E12FF3" w:rsidP="00E12FF3">
            <w:pPr>
              <w:pStyle w:val="Instructions"/>
              <w:rPr>
                <w:b/>
                <w:noProof/>
              </w:rPr>
            </w:pPr>
            <w:r w:rsidRPr="009D6E6C">
              <w:rPr>
                <w:b/>
                <w:noProof/>
              </w:rPr>
              <w:t>Poste budgetaire</w:t>
            </w:r>
          </w:p>
        </w:tc>
        <w:tc>
          <w:tcPr>
            <w:tcW w:w="1417" w:type="dxa"/>
            <w:vMerge w:val="restart"/>
          </w:tcPr>
          <w:p w14:paraId="75AF80E2" w14:textId="0BC496D6" w:rsidR="00E12FF3" w:rsidRPr="009D6E6C" w:rsidRDefault="00E12FF3" w:rsidP="00E12FF3">
            <w:pPr>
              <w:pStyle w:val="Instructions"/>
              <w:rPr>
                <w:b/>
                <w:noProof/>
              </w:rPr>
            </w:pPr>
            <w:r>
              <w:rPr>
                <w:b/>
                <w:noProof/>
              </w:rPr>
              <w:t>Compte analytique</w:t>
            </w:r>
          </w:p>
        </w:tc>
        <w:tc>
          <w:tcPr>
            <w:tcW w:w="1417" w:type="dxa"/>
            <w:vMerge w:val="restart"/>
          </w:tcPr>
          <w:p w14:paraId="5BECBCA4" w14:textId="2CE031C0" w:rsidR="00E12FF3" w:rsidRDefault="00E12FF3" w:rsidP="00E12FF3">
            <w:pPr>
              <w:pStyle w:val="Instructions"/>
              <w:rPr>
                <w:b/>
                <w:noProof/>
              </w:rPr>
            </w:pPr>
            <w:r>
              <w:rPr>
                <w:b/>
                <w:noProof/>
              </w:rPr>
              <w:t>Compte Tier</w:t>
            </w:r>
          </w:p>
        </w:tc>
      </w:tr>
      <w:tr w:rsidR="00E12FF3" w14:paraId="2C551FC8" w14:textId="240DB84C" w:rsidTr="00E12FF3">
        <w:trPr>
          <w:trHeight w:val="430"/>
        </w:trPr>
        <w:tc>
          <w:tcPr>
            <w:tcW w:w="846" w:type="dxa"/>
            <w:vMerge/>
          </w:tcPr>
          <w:p w14:paraId="0AF0CBA3" w14:textId="77777777" w:rsidR="00E12FF3" w:rsidRDefault="00E12FF3" w:rsidP="00E12FF3">
            <w:pPr>
              <w:pStyle w:val="Instructions"/>
              <w:rPr>
                <w:noProof/>
              </w:rPr>
            </w:pPr>
          </w:p>
        </w:tc>
        <w:tc>
          <w:tcPr>
            <w:tcW w:w="992" w:type="dxa"/>
          </w:tcPr>
          <w:p w14:paraId="52C0F352" w14:textId="77777777" w:rsidR="00E12FF3" w:rsidRPr="009D6E6C" w:rsidRDefault="00E12FF3" w:rsidP="00E12FF3">
            <w:pPr>
              <w:pStyle w:val="Instructions"/>
              <w:rPr>
                <w:i/>
                <w:noProof/>
              </w:rPr>
            </w:pPr>
            <w:r w:rsidRPr="009D6E6C">
              <w:rPr>
                <w:i/>
                <w:noProof/>
              </w:rPr>
              <w:t>Débit</w:t>
            </w:r>
          </w:p>
        </w:tc>
        <w:tc>
          <w:tcPr>
            <w:tcW w:w="992" w:type="dxa"/>
          </w:tcPr>
          <w:p w14:paraId="4F437917" w14:textId="77777777" w:rsidR="00E12FF3" w:rsidRPr="009D6E6C" w:rsidRDefault="00E12FF3" w:rsidP="00E12FF3">
            <w:pPr>
              <w:pStyle w:val="Instructions"/>
              <w:rPr>
                <w:i/>
                <w:noProof/>
              </w:rPr>
            </w:pPr>
            <w:r w:rsidRPr="009D6E6C">
              <w:rPr>
                <w:i/>
                <w:noProof/>
              </w:rPr>
              <w:t>Crédit</w:t>
            </w:r>
          </w:p>
        </w:tc>
        <w:tc>
          <w:tcPr>
            <w:tcW w:w="851" w:type="dxa"/>
          </w:tcPr>
          <w:p w14:paraId="6A893B33" w14:textId="77777777" w:rsidR="00E12FF3" w:rsidRPr="009D6E6C" w:rsidRDefault="00E12FF3" w:rsidP="00E12FF3">
            <w:pPr>
              <w:pStyle w:val="Instructions"/>
              <w:rPr>
                <w:i/>
                <w:noProof/>
              </w:rPr>
            </w:pPr>
            <w:r w:rsidRPr="009D6E6C">
              <w:rPr>
                <w:i/>
                <w:noProof/>
              </w:rPr>
              <w:t>Débit</w:t>
            </w:r>
          </w:p>
        </w:tc>
        <w:tc>
          <w:tcPr>
            <w:tcW w:w="850" w:type="dxa"/>
          </w:tcPr>
          <w:p w14:paraId="2DB0F72F" w14:textId="77777777" w:rsidR="00E12FF3" w:rsidRPr="009D6E6C" w:rsidRDefault="00E12FF3" w:rsidP="00E12FF3">
            <w:pPr>
              <w:pStyle w:val="Instructions"/>
              <w:rPr>
                <w:i/>
                <w:noProof/>
              </w:rPr>
            </w:pPr>
            <w:r w:rsidRPr="009D6E6C">
              <w:rPr>
                <w:i/>
                <w:noProof/>
              </w:rPr>
              <w:t>Crédit</w:t>
            </w:r>
          </w:p>
        </w:tc>
        <w:tc>
          <w:tcPr>
            <w:tcW w:w="2127" w:type="dxa"/>
            <w:vMerge/>
          </w:tcPr>
          <w:p w14:paraId="79078FE0" w14:textId="77777777" w:rsidR="00E12FF3" w:rsidRDefault="00E12FF3" w:rsidP="00E12FF3">
            <w:pPr>
              <w:pStyle w:val="Instructions"/>
              <w:rPr>
                <w:noProof/>
              </w:rPr>
            </w:pPr>
          </w:p>
        </w:tc>
        <w:tc>
          <w:tcPr>
            <w:tcW w:w="1701" w:type="dxa"/>
            <w:vMerge/>
          </w:tcPr>
          <w:p w14:paraId="3227815B" w14:textId="77777777" w:rsidR="00E12FF3" w:rsidRDefault="00E12FF3" w:rsidP="00E12FF3">
            <w:pPr>
              <w:pStyle w:val="Instructions"/>
              <w:rPr>
                <w:noProof/>
              </w:rPr>
            </w:pPr>
          </w:p>
        </w:tc>
        <w:tc>
          <w:tcPr>
            <w:tcW w:w="1134" w:type="dxa"/>
            <w:vMerge/>
          </w:tcPr>
          <w:p w14:paraId="309A5900" w14:textId="77777777" w:rsidR="00E12FF3" w:rsidRDefault="00E12FF3" w:rsidP="00E12FF3">
            <w:pPr>
              <w:pStyle w:val="Instructions"/>
              <w:rPr>
                <w:noProof/>
              </w:rPr>
            </w:pPr>
          </w:p>
        </w:tc>
        <w:tc>
          <w:tcPr>
            <w:tcW w:w="1417" w:type="dxa"/>
            <w:vMerge/>
          </w:tcPr>
          <w:p w14:paraId="6456B66F" w14:textId="77777777" w:rsidR="00E12FF3" w:rsidRDefault="00E12FF3" w:rsidP="00E12FF3">
            <w:pPr>
              <w:pStyle w:val="Instructions"/>
              <w:rPr>
                <w:noProof/>
              </w:rPr>
            </w:pPr>
          </w:p>
        </w:tc>
        <w:tc>
          <w:tcPr>
            <w:tcW w:w="1417" w:type="dxa"/>
            <w:vMerge/>
          </w:tcPr>
          <w:p w14:paraId="3D63F17C" w14:textId="77777777" w:rsidR="00E12FF3" w:rsidRDefault="00E12FF3" w:rsidP="00E12FF3">
            <w:pPr>
              <w:pStyle w:val="Instructions"/>
              <w:rPr>
                <w:noProof/>
              </w:rPr>
            </w:pPr>
          </w:p>
        </w:tc>
      </w:tr>
      <w:tr w:rsidR="00E12FF3" w14:paraId="67CF27DF" w14:textId="3E33EC87" w:rsidTr="00E12FF3">
        <w:trPr>
          <w:trHeight w:val="421"/>
        </w:trPr>
        <w:tc>
          <w:tcPr>
            <w:tcW w:w="846" w:type="dxa"/>
            <w:vAlign w:val="center"/>
          </w:tcPr>
          <w:p w14:paraId="58B0F9C5" w14:textId="77777777" w:rsidR="00E12FF3" w:rsidRDefault="00E12FF3" w:rsidP="00E12FF3">
            <w:pPr>
              <w:pStyle w:val="Instructions"/>
              <w:jc w:val="center"/>
              <w:rPr>
                <w:noProof/>
              </w:rPr>
            </w:pPr>
            <w:r>
              <w:rPr>
                <w:noProof/>
              </w:rPr>
              <w:t>03/10/2020</w:t>
            </w:r>
          </w:p>
          <w:p w14:paraId="186AEAA9" w14:textId="77777777" w:rsidR="00E12FF3" w:rsidRPr="009D6E6C" w:rsidRDefault="00E12FF3" w:rsidP="00E12FF3">
            <w:pPr>
              <w:tabs>
                <w:tab w:val="left" w:pos="765"/>
              </w:tabs>
              <w:jc w:val="center"/>
            </w:pPr>
          </w:p>
        </w:tc>
        <w:tc>
          <w:tcPr>
            <w:tcW w:w="992" w:type="dxa"/>
          </w:tcPr>
          <w:p w14:paraId="58B9250B" w14:textId="77777777" w:rsidR="00E12FF3" w:rsidRDefault="00E12FF3" w:rsidP="00E12FF3">
            <w:pPr>
              <w:pStyle w:val="Instructions"/>
              <w:rPr>
                <w:noProof/>
              </w:rPr>
            </w:pPr>
            <w:r>
              <w:rPr>
                <w:noProof/>
              </w:rPr>
              <w:t>606100</w:t>
            </w:r>
          </w:p>
        </w:tc>
        <w:tc>
          <w:tcPr>
            <w:tcW w:w="992" w:type="dxa"/>
          </w:tcPr>
          <w:p w14:paraId="51CEF40E" w14:textId="77777777" w:rsidR="00E12FF3" w:rsidRDefault="00E12FF3" w:rsidP="00E12FF3">
            <w:pPr>
              <w:pStyle w:val="Instructions"/>
              <w:rPr>
                <w:noProof/>
              </w:rPr>
            </w:pPr>
          </w:p>
          <w:p w14:paraId="0B75ADDB" w14:textId="77777777" w:rsidR="00E12FF3" w:rsidRDefault="00E12FF3" w:rsidP="00E12FF3">
            <w:pPr>
              <w:pStyle w:val="Instructions"/>
              <w:rPr>
                <w:noProof/>
              </w:rPr>
            </w:pPr>
          </w:p>
          <w:p w14:paraId="3C9B6C32" w14:textId="77777777" w:rsidR="00E12FF3" w:rsidRDefault="00E12FF3" w:rsidP="00E12FF3">
            <w:pPr>
              <w:pStyle w:val="Instructions"/>
              <w:rPr>
                <w:noProof/>
              </w:rPr>
            </w:pPr>
            <w:r>
              <w:rPr>
                <w:noProof/>
              </w:rPr>
              <w:t>403000</w:t>
            </w:r>
          </w:p>
        </w:tc>
        <w:tc>
          <w:tcPr>
            <w:tcW w:w="851" w:type="dxa"/>
          </w:tcPr>
          <w:p w14:paraId="31929880" w14:textId="77777777" w:rsidR="00E12FF3" w:rsidRDefault="00E12FF3" w:rsidP="00E12FF3">
            <w:pPr>
              <w:pStyle w:val="Instructions"/>
              <w:rPr>
                <w:noProof/>
              </w:rPr>
            </w:pPr>
            <w:r>
              <w:rPr>
                <w:noProof/>
              </w:rPr>
              <w:t>5000</w:t>
            </w:r>
          </w:p>
        </w:tc>
        <w:tc>
          <w:tcPr>
            <w:tcW w:w="850" w:type="dxa"/>
          </w:tcPr>
          <w:p w14:paraId="5FF13446" w14:textId="77777777" w:rsidR="00E12FF3" w:rsidRDefault="00E12FF3" w:rsidP="00E12FF3">
            <w:pPr>
              <w:pStyle w:val="Instructions"/>
              <w:rPr>
                <w:noProof/>
              </w:rPr>
            </w:pPr>
          </w:p>
          <w:p w14:paraId="436F5019" w14:textId="77777777" w:rsidR="00E12FF3" w:rsidRDefault="00E12FF3" w:rsidP="00E12FF3">
            <w:pPr>
              <w:pStyle w:val="Instructions"/>
              <w:rPr>
                <w:noProof/>
              </w:rPr>
            </w:pPr>
          </w:p>
          <w:p w14:paraId="2060B3CA" w14:textId="77777777" w:rsidR="00E12FF3" w:rsidRDefault="00E12FF3" w:rsidP="00E12FF3">
            <w:pPr>
              <w:pStyle w:val="Instructions"/>
              <w:rPr>
                <w:noProof/>
              </w:rPr>
            </w:pPr>
            <w:r>
              <w:rPr>
                <w:noProof/>
              </w:rPr>
              <w:t>5000</w:t>
            </w:r>
          </w:p>
        </w:tc>
        <w:tc>
          <w:tcPr>
            <w:tcW w:w="2127" w:type="dxa"/>
          </w:tcPr>
          <w:p w14:paraId="38DE04A8" w14:textId="77777777" w:rsidR="00E12FF3" w:rsidRDefault="00E12FF3" w:rsidP="00E12FF3">
            <w:pPr>
              <w:pStyle w:val="Instructions"/>
              <w:rPr>
                <w:noProof/>
              </w:rPr>
            </w:pPr>
            <w:r>
              <w:rPr>
                <w:noProof/>
              </w:rPr>
              <w:t>Décision prestation 003/3225 (N°matricule du bénéficiaire)</w:t>
            </w:r>
          </w:p>
        </w:tc>
        <w:tc>
          <w:tcPr>
            <w:tcW w:w="1701" w:type="dxa"/>
          </w:tcPr>
          <w:p w14:paraId="38656451" w14:textId="77777777" w:rsidR="00E12FF3" w:rsidRDefault="00E12FF3" w:rsidP="00E12FF3">
            <w:pPr>
              <w:pStyle w:val="Instructions"/>
              <w:rPr>
                <w:noProof/>
              </w:rPr>
            </w:pPr>
            <w:r>
              <w:rPr>
                <w:noProof/>
              </w:rPr>
              <w:t>N° de décompte de présation (ex : D003/3225/2020/54)</w:t>
            </w:r>
          </w:p>
        </w:tc>
        <w:tc>
          <w:tcPr>
            <w:tcW w:w="1134" w:type="dxa"/>
          </w:tcPr>
          <w:p w14:paraId="24C6559D" w14:textId="303FC0D9" w:rsidR="00E12FF3" w:rsidRDefault="00E12FF3" w:rsidP="00E12FF3">
            <w:pPr>
              <w:pStyle w:val="Instructions"/>
              <w:rPr>
                <w:noProof/>
              </w:rPr>
            </w:pPr>
            <w:r>
              <w:rPr>
                <w:noProof/>
              </w:rPr>
              <w:t>Remboursement</w:t>
            </w:r>
          </w:p>
        </w:tc>
        <w:tc>
          <w:tcPr>
            <w:tcW w:w="1417" w:type="dxa"/>
          </w:tcPr>
          <w:p w14:paraId="6ED18A54" w14:textId="07EC03B6" w:rsidR="00E12FF3" w:rsidRDefault="00E12FF3" w:rsidP="00E12FF3">
            <w:pPr>
              <w:pStyle w:val="Instructions"/>
              <w:rPr>
                <w:noProof/>
              </w:rPr>
            </w:pPr>
            <w:r>
              <w:rPr>
                <w:noProof/>
              </w:rPr>
              <w:t>Service de santé (ex : Hospitalisation,Soin dentaire,…)</w:t>
            </w:r>
          </w:p>
        </w:tc>
        <w:tc>
          <w:tcPr>
            <w:tcW w:w="1417" w:type="dxa"/>
          </w:tcPr>
          <w:p w14:paraId="6905BFA5" w14:textId="52E5A036" w:rsidR="00E12FF3" w:rsidRDefault="00E12FF3" w:rsidP="00E12FF3">
            <w:pPr>
              <w:pStyle w:val="Instructions"/>
              <w:rPr>
                <w:noProof/>
              </w:rPr>
            </w:pPr>
            <w:r>
              <w:rPr>
                <w:noProof/>
              </w:rPr>
              <w:t>Compte congrégation (ex :CONG003)</w:t>
            </w:r>
          </w:p>
        </w:tc>
      </w:tr>
    </w:tbl>
    <w:p w14:paraId="51BD6AC8" w14:textId="2F80735D" w:rsidR="00772ECC" w:rsidRPr="00E12FF3" w:rsidRDefault="00FD3BF3" w:rsidP="00E12FF3">
      <w:pPr>
        <w:ind w:left="720"/>
        <w:rPr>
          <w:rStyle w:val="Lienhypertexte"/>
          <w:noProof/>
          <w:color w:val="595959" w:themeColor="text1" w:themeTint="A6"/>
          <w:u w:val="none"/>
          <w:lang w:bidi="fr-FR"/>
        </w:rPr>
      </w:pPr>
      <w:r>
        <w:rPr>
          <w:noProof/>
          <w:lang w:bidi="fr-FR"/>
        </w:rPr>
        <w:t>A chaque prestation décidé</w:t>
      </w:r>
      <w:r w:rsidR="00E12FF3">
        <w:rPr>
          <w:noProof/>
          <w:lang w:bidi="fr-FR"/>
        </w:rPr>
        <w:t xml:space="preserve"> à etre remboursé</w:t>
      </w:r>
      <w:r>
        <w:rPr>
          <w:noProof/>
          <w:lang w:bidi="fr-FR"/>
        </w:rPr>
        <w:t>, une écriture comptable l</w:t>
      </w:r>
      <w:r w:rsidR="00E12FF3">
        <w:rPr>
          <w:noProof/>
          <w:lang w:bidi="fr-FR"/>
        </w:rPr>
        <w:t>ui est associé automatiquement.</w:t>
      </w:r>
      <w:r w:rsidR="0022290C">
        <w:rPr>
          <w:noProof/>
          <w:lang w:bidi="fr-FR"/>
        </w:rPr>
        <w:t xml:space="preserve"> </w:t>
      </w:r>
      <w:r w:rsidR="0022290C" w:rsidRPr="0022290C">
        <w:rPr>
          <w:b/>
          <w:noProof/>
          <w:lang w:bidi="fr-FR"/>
        </w:rPr>
        <w:t>(Jounal prestation)</w:t>
      </w:r>
    </w:p>
    <w:p w14:paraId="6AB662F4" w14:textId="0515ED4A" w:rsidR="00772ECC" w:rsidRDefault="00A73D70" w:rsidP="00C477E6">
      <w:pPr>
        <w:pStyle w:val="Titre1"/>
        <w:numPr>
          <w:ilvl w:val="0"/>
          <w:numId w:val="2"/>
        </w:numPr>
        <w:rPr>
          <w:noProof/>
        </w:rPr>
      </w:pPr>
      <w:r>
        <w:rPr>
          <w:noProof/>
          <w:lang w:bidi="fr-FR"/>
        </w:rPr>
        <w:t xml:space="preserve">Paiement de montant remboursé </w:t>
      </w:r>
    </w:p>
    <w:tbl>
      <w:tblPr>
        <w:tblStyle w:val="Grilledutableau"/>
        <w:tblpPr w:leftFromText="141" w:rightFromText="141" w:vertAnchor="text" w:horzAnchor="page" w:tblpX="526" w:tblpY="1150"/>
        <w:tblOverlap w:val="never"/>
        <w:tblW w:w="9776" w:type="dxa"/>
        <w:tblLayout w:type="fixed"/>
        <w:tblLook w:val="04A0" w:firstRow="1" w:lastRow="0" w:firstColumn="1" w:lastColumn="0" w:noHBand="0" w:noVBand="1"/>
      </w:tblPr>
      <w:tblGrid>
        <w:gridCol w:w="846"/>
        <w:gridCol w:w="992"/>
        <w:gridCol w:w="992"/>
        <w:gridCol w:w="851"/>
        <w:gridCol w:w="850"/>
        <w:gridCol w:w="2127"/>
        <w:gridCol w:w="1701"/>
        <w:gridCol w:w="1417"/>
      </w:tblGrid>
      <w:tr w:rsidR="0022290C" w:rsidRPr="009D6E6C" w14:paraId="0A283AF5" w14:textId="77777777" w:rsidTr="0022290C">
        <w:trPr>
          <w:trHeight w:val="430"/>
        </w:trPr>
        <w:tc>
          <w:tcPr>
            <w:tcW w:w="846" w:type="dxa"/>
            <w:vMerge w:val="restart"/>
          </w:tcPr>
          <w:p w14:paraId="4D4CD2C6" w14:textId="77777777" w:rsidR="0022290C" w:rsidRPr="009D6E6C" w:rsidRDefault="0022290C" w:rsidP="0022290C">
            <w:pPr>
              <w:pStyle w:val="Instructions"/>
              <w:rPr>
                <w:b/>
                <w:noProof/>
              </w:rPr>
            </w:pPr>
            <w:r w:rsidRPr="009D6E6C">
              <w:rPr>
                <w:b/>
                <w:noProof/>
              </w:rPr>
              <w:t>Date</w:t>
            </w:r>
          </w:p>
        </w:tc>
        <w:tc>
          <w:tcPr>
            <w:tcW w:w="1984" w:type="dxa"/>
            <w:gridSpan w:val="2"/>
          </w:tcPr>
          <w:p w14:paraId="173EDA1D" w14:textId="77777777" w:rsidR="0022290C" w:rsidRPr="009D6E6C" w:rsidRDefault="0022290C" w:rsidP="0022290C">
            <w:pPr>
              <w:pStyle w:val="Instructions"/>
              <w:jc w:val="center"/>
              <w:rPr>
                <w:b/>
                <w:noProof/>
              </w:rPr>
            </w:pPr>
            <w:r w:rsidRPr="009D6E6C">
              <w:rPr>
                <w:b/>
                <w:noProof/>
              </w:rPr>
              <w:t>Compte générale</w:t>
            </w:r>
          </w:p>
        </w:tc>
        <w:tc>
          <w:tcPr>
            <w:tcW w:w="1701" w:type="dxa"/>
            <w:gridSpan w:val="2"/>
          </w:tcPr>
          <w:p w14:paraId="61423864" w14:textId="77777777" w:rsidR="0022290C" w:rsidRPr="009D6E6C" w:rsidRDefault="0022290C" w:rsidP="0022290C">
            <w:pPr>
              <w:pStyle w:val="Instructions"/>
              <w:jc w:val="center"/>
              <w:rPr>
                <w:b/>
                <w:noProof/>
              </w:rPr>
            </w:pPr>
            <w:r w:rsidRPr="009D6E6C">
              <w:rPr>
                <w:b/>
                <w:noProof/>
              </w:rPr>
              <w:t>Montant</w:t>
            </w:r>
          </w:p>
        </w:tc>
        <w:tc>
          <w:tcPr>
            <w:tcW w:w="2127" w:type="dxa"/>
            <w:vMerge w:val="restart"/>
          </w:tcPr>
          <w:p w14:paraId="447A3476" w14:textId="77777777" w:rsidR="0022290C" w:rsidRPr="009D6E6C" w:rsidRDefault="0022290C" w:rsidP="0022290C">
            <w:pPr>
              <w:pStyle w:val="Instructions"/>
              <w:rPr>
                <w:b/>
                <w:noProof/>
              </w:rPr>
            </w:pPr>
            <w:r w:rsidRPr="009D6E6C">
              <w:rPr>
                <w:b/>
                <w:noProof/>
              </w:rPr>
              <w:t>Libellé d’ecriture</w:t>
            </w:r>
          </w:p>
        </w:tc>
        <w:tc>
          <w:tcPr>
            <w:tcW w:w="1701" w:type="dxa"/>
            <w:vMerge w:val="restart"/>
          </w:tcPr>
          <w:p w14:paraId="1F3B6E6F" w14:textId="77777777" w:rsidR="0022290C" w:rsidRPr="009D6E6C" w:rsidRDefault="0022290C" w:rsidP="0022290C">
            <w:pPr>
              <w:pStyle w:val="Instructions"/>
              <w:rPr>
                <w:b/>
                <w:noProof/>
              </w:rPr>
            </w:pPr>
            <w:r>
              <w:rPr>
                <w:b/>
                <w:noProof/>
              </w:rPr>
              <w:t xml:space="preserve">Pièce justificatif </w:t>
            </w:r>
          </w:p>
        </w:tc>
        <w:tc>
          <w:tcPr>
            <w:tcW w:w="1417" w:type="dxa"/>
            <w:vMerge w:val="restart"/>
          </w:tcPr>
          <w:p w14:paraId="404DF7CD" w14:textId="77777777" w:rsidR="0022290C" w:rsidRDefault="0022290C" w:rsidP="0022290C">
            <w:pPr>
              <w:pStyle w:val="Instructions"/>
              <w:rPr>
                <w:b/>
                <w:noProof/>
              </w:rPr>
            </w:pPr>
            <w:r>
              <w:rPr>
                <w:b/>
                <w:noProof/>
              </w:rPr>
              <w:t>Compte Tier</w:t>
            </w:r>
          </w:p>
        </w:tc>
      </w:tr>
      <w:tr w:rsidR="0022290C" w14:paraId="31C9DD2F" w14:textId="77777777" w:rsidTr="0022290C">
        <w:trPr>
          <w:trHeight w:val="430"/>
        </w:trPr>
        <w:tc>
          <w:tcPr>
            <w:tcW w:w="846" w:type="dxa"/>
            <w:vMerge/>
          </w:tcPr>
          <w:p w14:paraId="446A876B" w14:textId="77777777" w:rsidR="0022290C" w:rsidRDefault="0022290C" w:rsidP="0022290C">
            <w:pPr>
              <w:pStyle w:val="Instructions"/>
              <w:rPr>
                <w:noProof/>
              </w:rPr>
            </w:pPr>
          </w:p>
        </w:tc>
        <w:tc>
          <w:tcPr>
            <w:tcW w:w="992" w:type="dxa"/>
          </w:tcPr>
          <w:p w14:paraId="45D9F979" w14:textId="77777777" w:rsidR="0022290C" w:rsidRPr="009D6E6C" w:rsidRDefault="0022290C" w:rsidP="0022290C">
            <w:pPr>
              <w:pStyle w:val="Instructions"/>
              <w:rPr>
                <w:i/>
                <w:noProof/>
              </w:rPr>
            </w:pPr>
            <w:r w:rsidRPr="009D6E6C">
              <w:rPr>
                <w:i/>
                <w:noProof/>
              </w:rPr>
              <w:t>Débit</w:t>
            </w:r>
          </w:p>
        </w:tc>
        <w:tc>
          <w:tcPr>
            <w:tcW w:w="992" w:type="dxa"/>
          </w:tcPr>
          <w:p w14:paraId="56447C7C" w14:textId="77777777" w:rsidR="0022290C" w:rsidRPr="009D6E6C" w:rsidRDefault="0022290C" w:rsidP="0022290C">
            <w:pPr>
              <w:pStyle w:val="Instructions"/>
              <w:rPr>
                <w:i/>
                <w:noProof/>
              </w:rPr>
            </w:pPr>
            <w:r w:rsidRPr="009D6E6C">
              <w:rPr>
                <w:i/>
                <w:noProof/>
              </w:rPr>
              <w:t>Crédit</w:t>
            </w:r>
          </w:p>
        </w:tc>
        <w:tc>
          <w:tcPr>
            <w:tcW w:w="851" w:type="dxa"/>
          </w:tcPr>
          <w:p w14:paraId="1C687F9C" w14:textId="77777777" w:rsidR="0022290C" w:rsidRPr="009D6E6C" w:rsidRDefault="0022290C" w:rsidP="0022290C">
            <w:pPr>
              <w:pStyle w:val="Instructions"/>
              <w:rPr>
                <w:i/>
                <w:noProof/>
              </w:rPr>
            </w:pPr>
            <w:r w:rsidRPr="009D6E6C">
              <w:rPr>
                <w:i/>
                <w:noProof/>
              </w:rPr>
              <w:t>Débit</w:t>
            </w:r>
          </w:p>
        </w:tc>
        <w:tc>
          <w:tcPr>
            <w:tcW w:w="850" w:type="dxa"/>
          </w:tcPr>
          <w:p w14:paraId="6FF43FFD" w14:textId="77777777" w:rsidR="0022290C" w:rsidRPr="009D6E6C" w:rsidRDefault="0022290C" w:rsidP="0022290C">
            <w:pPr>
              <w:pStyle w:val="Instructions"/>
              <w:rPr>
                <w:i/>
                <w:noProof/>
              </w:rPr>
            </w:pPr>
            <w:r w:rsidRPr="009D6E6C">
              <w:rPr>
                <w:i/>
                <w:noProof/>
              </w:rPr>
              <w:t>Crédit</w:t>
            </w:r>
          </w:p>
        </w:tc>
        <w:tc>
          <w:tcPr>
            <w:tcW w:w="2127" w:type="dxa"/>
            <w:vMerge/>
          </w:tcPr>
          <w:p w14:paraId="0847AF38" w14:textId="77777777" w:rsidR="0022290C" w:rsidRDefault="0022290C" w:rsidP="0022290C">
            <w:pPr>
              <w:pStyle w:val="Instructions"/>
              <w:rPr>
                <w:noProof/>
              </w:rPr>
            </w:pPr>
          </w:p>
        </w:tc>
        <w:tc>
          <w:tcPr>
            <w:tcW w:w="1701" w:type="dxa"/>
            <w:vMerge/>
          </w:tcPr>
          <w:p w14:paraId="4119B6CF" w14:textId="77777777" w:rsidR="0022290C" w:rsidRDefault="0022290C" w:rsidP="0022290C">
            <w:pPr>
              <w:pStyle w:val="Instructions"/>
              <w:rPr>
                <w:noProof/>
              </w:rPr>
            </w:pPr>
          </w:p>
        </w:tc>
        <w:tc>
          <w:tcPr>
            <w:tcW w:w="1417" w:type="dxa"/>
            <w:vMerge/>
          </w:tcPr>
          <w:p w14:paraId="5BE9C225" w14:textId="77777777" w:rsidR="0022290C" w:rsidRDefault="0022290C" w:rsidP="0022290C">
            <w:pPr>
              <w:pStyle w:val="Instructions"/>
              <w:rPr>
                <w:noProof/>
              </w:rPr>
            </w:pPr>
          </w:p>
        </w:tc>
      </w:tr>
      <w:tr w:rsidR="0022290C" w14:paraId="033E29DA" w14:textId="77777777" w:rsidTr="0022290C">
        <w:trPr>
          <w:trHeight w:val="421"/>
        </w:trPr>
        <w:tc>
          <w:tcPr>
            <w:tcW w:w="846" w:type="dxa"/>
            <w:vAlign w:val="center"/>
          </w:tcPr>
          <w:p w14:paraId="28372273" w14:textId="77777777" w:rsidR="0022290C" w:rsidRDefault="0022290C" w:rsidP="0022290C">
            <w:pPr>
              <w:pStyle w:val="Instructions"/>
              <w:jc w:val="center"/>
              <w:rPr>
                <w:noProof/>
              </w:rPr>
            </w:pPr>
            <w:r>
              <w:rPr>
                <w:noProof/>
              </w:rPr>
              <w:t>03/10/2020</w:t>
            </w:r>
          </w:p>
          <w:p w14:paraId="66316F77" w14:textId="77777777" w:rsidR="0022290C" w:rsidRPr="009D6E6C" w:rsidRDefault="0022290C" w:rsidP="0022290C">
            <w:pPr>
              <w:tabs>
                <w:tab w:val="left" w:pos="765"/>
              </w:tabs>
              <w:jc w:val="center"/>
            </w:pPr>
          </w:p>
        </w:tc>
        <w:tc>
          <w:tcPr>
            <w:tcW w:w="992" w:type="dxa"/>
          </w:tcPr>
          <w:p w14:paraId="118E1255" w14:textId="48792FD0" w:rsidR="0022290C" w:rsidRDefault="0022290C" w:rsidP="0022290C">
            <w:pPr>
              <w:pStyle w:val="Instructions"/>
              <w:rPr>
                <w:noProof/>
              </w:rPr>
            </w:pPr>
            <w:r>
              <w:rPr>
                <w:noProof/>
              </w:rPr>
              <w:t>403000</w:t>
            </w:r>
          </w:p>
        </w:tc>
        <w:tc>
          <w:tcPr>
            <w:tcW w:w="992" w:type="dxa"/>
          </w:tcPr>
          <w:p w14:paraId="12620226" w14:textId="77777777" w:rsidR="0022290C" w:rsidRDefault="0022290C" w:rsidP="0022290C">
            <w:pPr>
              <w:pStyle w:val="Instructions"/>
              <w:rPr>
                <w:noProof/>
              </w:rPr>
            </w:pPr>
          </w:p>
          <w:p w14:paraId="54F93948" w14:textId="77777777" w:rsidR="0022290C" w:rsidRDefault="0022290C" w:rsidP="0022290C">
            <w:pPr>
              <w:pStyle w:val="Instructions"/>
              <w:rPr>
                <w:noProof/>
              </w:rPr>
            </w:pPr>
          </w:p>
          <w:p w14:paraId="781751F3" w14:textId="0FB678C9" w:rsidR="0022290C" w:rsidRDefault="0022290C" w:rsidP="0022290C">
            <w:pPr>
              <w:pStyle w:val="Instructions"/>
              <w:rPr>
                <w:noProof/>
              </w:rPr>
            </w:pPr>
            <w:r>
              <w:rPr>
                <w:noProof/>
              </w:rPr>
              <w:t>5120xx</w:t>
            </w:r>
          </w:p>
        </w:tc>
        <w:tc>
          <w:tcPr>
            <w:tcW w:w="851" w:type="dxa"/>
          </w:tcPr>
          <w:p w14:paraId="31AFCC77" w14:textId="77777777" w:rsidR="0022290C" w:rsidRDefault="0022290C" w:rsidP="0022290C">
            <w:pPr>
              <w:pStyle w:val="Instructions"/>
              <w:rPr>
                <w:noProof/>
              </w:rPr>
            </w:pPr>
            <w:r>
              <w:rPr>
                <w:noProof/>
              </w:rPr>
              <w:t>5000</w:t>
            </w:r>
          </w:p>
        </w:tc>
        <w:tc>
          <w:tcPr>
            <w:tcW w:w="850" w:type="dxa"/>
          </w:tcPr>
          <w:p w14:paraId="4043CE5E" w14:textId="77777777" w:rsidR="0022290C" w:rsidRDefault="0022290C" w:rsidP="0022290C">
            <w:pPr>
              <w:pStyle w:val="Instructions"/>
              <w:rPr>
                <w:noProof/>
              </w:rPr>
            </w:pPr>
          </w:p>
          <w:p w14:paraId="0450BD86" w14:textId="77777777" w:rsidR="0022290C" w:rsidRDefault="0022290C" w:rsidP="0022290C">
            <w:pPr>
              <w:pStyle w:val="Instructions"/>
              <w:rPr>
                <w:noProof/>
              </w:rPr>
            </w:pPr>
          </w:p>
          <w:p w14:paraId="28837B33" w14:textId="77777777" w:rsidR="0022290C" w:rsidRDefault="0022290C" w:rsidP="0022290C">
            <w:pPr>
              <w:pStyle w:val="Instructions"/>
              <w:rPr>
                <w:noProof/>
              </w:rPr>
            </w:pPr>
            <w:r>
              <w:rPr>
                <w:noProof/>
              </w:rPr>
              <w:t>5000</w:t>
            </w:r>
          </w:p>
        </w:tc>
        <w:tc>
          <w:tcPr>
            <w:tcW w:w="2127" w:type="dxa"/>
          </w:tcPr>
          <w:p w14:paraId="571A0BDF" w14:textId="613B7068" w:rsidR="0022290C" w:rsidRDefault="0022290C" w:rsidP="0022290C">
            <w:pPr>
              <w:pStyle w:val="Instructions"/>
              <w:rPr>
                <w:noProof/>
              </w:rPr>
            </w:pPr>
            <w:r>
              <w:rPr>
                <w:noProof/>
              </w:rPr>
              <w:t>Paiement remboursement Sœur du Christ</w:t>
            </w:r>
          </w:p>
        </w:tc>
        <w:tc>
          <w:tcPr>
            <w:tcW w:w="1701" w:type="dxa"/>
          </w:tcPr>
          <w:p w14:paraId="1D465AA2" w14:textId="75E5D507" w:rsidR="0022290C" w:rsidRDefault="0022290C" w:rsidP="0022290C">
            <w:pPr>
              <w:pStyle w:val="Instructions"/>
              <w:rPr>
                <w:noProof/>
              </w:rPr>
            </w:pPr>
            <w:r>
              <w:rPr>
                <w:noProof/>
              </w:rPr>
              <w:t xml:space="preserve">N° </w:t>
            </w:r>
            <w:r>
              <w:rPr>
                <w:noProof/>
              </w:rPr>
              <w:t>de chèque remis à la congrégation (ex : BFV 43540200)</w:t>
            </w:r>
          </w:p>
        </w:tc>
        <w:tc>
          <w:tcPr>
            <w:tcW w:w="1417" w:type="dxa"/>
          </w:tcPr>
          <w:p w14:paraId="5CDC1C7F" w14:textId="77777777" w:rsidR="0022290C" w:rsidRDefault="0022290C" w:rsidP="0022290C">
            <w:pPr>
              <w:pStyle w:val="Instructions"/>
              <w:rPr>
                <w:noProof/>
              </w:rPr>
            </w:pPr>
            <w:r>
              <w:rPr>
                <w:noProof/>
              </w:rPr>
              <w:t>Compte congrégation (ex :CONG003)</w:t>
            </w:r>
          </w:p>
        </w:tc>
      </w:tr>
    </w:tbl>
    <w:p w14:paraId="71FF24D9" w14:textId="6DD694AB" w:rsidR="00772ECC" w:rsidRDefault="00A73D70">
      <w:pPr>
        <w:ind w:left="720"/>
        <w:rPr>
          <w:noProof/>
        </w:rPr>
      </w:pPr>
      <w:r>
        <w:rPr>
          <w:noProof/>
        </w:rPr>
        <w:t xml:space="preserve">Après que chaque prestation est décidé, </w:t>
      </w:r>
      <w:commentRangeStart w:id="3"/>
      <w:r>
        <w:rPr>
          <w:noProof/>
        </w:rPr>
        <w:t>on peut passer à la paiement de remboursement à la congrégation.</w:t>
      </w:r>
      <w:commentRangeEnd w:id="3"/>
      <w:r>
        <w:rPr>
          <w:rStyle w:val="Marquedecommentaire"/>
          <w:rFonts w:ascii="Arial" w:eastAsia="MS Mincho" w:hAnsi="Arial" w:cs="Arial"/>
          <w:color w:val="484848"/>
          <w:kern w:val="20"/>
          <w14:ligatures w14:val="standard"/>
        </w:rPr>
        <w:commentReference w:id="3"/>
      </w:r>
      <w:r>
        <w:rPr>
          <w:noProof/>
        </w:rPr>
        <w:t xml:space="preserve"> Cette écriture comptable s’effectue automatiquement.</w:t>
      </w:r>
      <w:r w:rsidR="0022290C">
        <w:rPr>
          <w:noProof/>
        </w:rPr>
        <w:t xml:space="preserve"> Le paiement s’effectue toujours par chèque. </w:t>
      </w:r>
      <w:r w:rsidR="0022290C" w:rsidRPr="0022290C">
        <w:rPr>
          <w:b/>
          <w:noProof/>
        </w:rPr>
        <w:t>(Jounal banque)</w:t>
      </w:r>
    </w:p>
    <w:p w14:paraId="64357C7C" w14:textId="3771A618" w:rsidR="00772ECC" w:rsidRDefault="005B0B2F" w:rsidP="00C477E6">
      <w:pPr>
        <w:pStyle w:val="Titre1"/>
        <w:numPr>
          <w:ilvl w:val="0"/>
          <w:numId w:val="2"/>
        </w:numPr>
        <w:rPr>
          <w:noProof/>
        </w:rPr>
      </w:pPr>
      <w:bookmarkStart w:id="4" w:name="_Read_mode"/>
      <w:bookmarkEnd w:id="4"/>
      <w:r>
        <w:rPr>
          <w:noProof/>
        </w:rPr>
        <w:t xml:space="preserve">Achat de fourniture </w:t>
      </w:r>
    </w:p>
    <w:p w14:paraId="636A4CA6" w14:textId="385D9003" w:rsidR="005B0B2F" w:rsidRDefault="005B0B2F" w:rsidP="005B0B2F">
      <w:r>
        <w:t xml:space="preserve">L’achat de fourniture inclus divers achats pour le fonctionnement de la mutuelle comme stylo, cahier, papier, encre, … </w:t>
      </w:r>
    </w:p>
    <w:p w14:paraId="000B612A" w14:textId="03149A04" w:rsidR="005B0B2F" w:rsidRDefault="005B0B2F" w:rsidP="005B0B2F">
      <w:r>
        <w:t xml:space="preserve">Cette opération doit être saisie manuellement dans le </w:t>
      </w:r>
      <w:r w:rsidRPr="005B0B2F">
        <w:rPr>
          <w:b/>
        </w:rPr>
        <w:t>journal d’opération divers</w:t>
      </w:r>
      <w:r>
        <w:t xml:space="preserve"> </w:t>
      </w:r>
    </w:p>
    <w:p w14:paraId="4F9B281A" w14:textId="77777777" w:rsidR="005B0B2F" w:rsidRPr="005B0B2F" w:rsidRDefault="005B0B2F" w:rsidP="005B0B2F"/>
    <w:tbl>
      <w:tblPr>
        <w:tblStyle w:val="Grilledutableau"/>
        <w:tblW w:w="12607" w:type="dxa"/>
        <w:tblInd w:w="-1139" w:type="dxa"/>
        <w:tblLook w:val="04A0" w:firstRow="1" w:lastRow="0" w:firstColumn="1" w:lastColumn="0" w:noHBand="0" w:noVBand="1"/>
      </w:tblPr>
      <w:tblGrid>
        <w:gridCol w:w="1338"/>
        <w:gridCol w:w="1129"/>
        <w:gridCol w:w="1128"/>
        <w:gridCol w:w="1084"/>
        <w:gridCol w:w="1134"/>
        <w:gridCol w:w="2126"/>
        <w:gridCol w:w="1852"/>
        <w:gridCol w:w="1408"/>
        <w:gridCol w:w="1408"/>
      </w:tblGrid>
      <w:tr w:rsidR="00AF06CB" w:rsidRPr="009D6E6C" w14:paraId="41BC19AF" w14:textId="751D272B" w:rsidTr="00AF06CB">
        <w:trPr>
          <w:trHeight w:val="430"/>
        </w:trPr>
        <w:tc>
          <w:tcPr>
            <w:tcW w:w="1338" w:type="dxa"/>
            <w:vMerge w:val="restart"/>
          </w:tcPr>
          <w:p w14:paraId="0C9BFA08" w14:textId="77777777" w:rsidR="00AF06CB" w:rsidRPr="009D6E6C" w:rsidRDefault="00AF06CB" w:rsidP="00A41B27">
            <w:pPr>
              <w:pStyle w:val="Instructions"/>
              <w:rPr>
                <w:b/>
                <w:noProof/>
              </w:rPr>
            </w:pPr>
            <w:r w:rsidRPr="009D6E6C">
              <w:rPr>
                <w:b/>
                <w:noProof/>
              </w:rPr>
              <w:t>Date</w:t>
            </w:r>
          </w:p>
        </w:tc>
        <w:tc>
          <w:tcPr>
            <w:tcW w:w="2257" w:type="dxa"/>
            <w:gridSpan w:val="2"/>
          </w:tcPr>
          <w:p w14:paraId="56D3BED3" w14:textId="77777777" w:rsidR="00AF06CB" w:rsidRPr="009D6E6C" w:rsidRDefault="00AF06CB" w:rsidP="00A41B27">
            <w:pPr>
              <w:pStyle w:val="Instructions"/>
              <w:jc w:val="center"/>
              <w:rPr>
                <w:b/>
                <w:noProof/>
              </w:rPr>
            </w:pPr>
            <w:r w:rsidRPr="009D6E6C">
              <w:rPr>
                <w:b/>
                <w:noProof/>
              </w:rPr>
              <w:t>Compte générale</w:t>
            </w:r>
          </w:p>
        </w:tc>
        <w:tc>
          <w:tcPr>
            <w:tcW w:w="2218" w:type="dxa"/>
            <w:gridSpan w:val="2"/>
          </w:tcPr>
          <w:p w14:paraId="144C8E28" w14:textId="77777777" w:rsidR="00AF06CB" w:rsidRPr="009D6E6C" w:rsidRDefault="00AF06CB" w:rsidP="00A41B27">
            <w:pPr>
              <w:pStyle w:val="Instructions"/>
              <w:jc w:val="center"/>
              <w:rPr>
                <w:b/>
                <w:noProof/>
              </w:rPr>
            </w:pPr>
            <w:r w:rsidRPr="009D6E6C">
              <w:rPr>
                <w:b/>
                <w:noProof/>
              </w:rPr>
              <w:t>Montant</w:t>
            </w:r>
          </w:p>
        </w:tc>
        <w:tc>
          <w:tcPr>
            <w:tcW w:w="2126" w:type="dxa"/>
            <w:vMerge w:val="restart"/>
          </w:tcPr>
          <w:p w14:paraId="57F63E6A" w14:textId="77777777" w:rsidR="00AF06CB" w:rsidRPr="009D6E6C" w:rsidRDefault="00AF06CB" w:rsidP="00A41B27">
            <w:pPr>
              <w:pStyle w:val="Instructions"/>
              <w:rPr>
                <w:b/>
                <w:noProof/>
              </w:rPr>
            </w:pPr>
            <w:r w:rsidRPr="009D6E6C">
              <w:rPr>
                <w:b/>
                <w:noProof/>
              </w:rPr>
              <w:t>Libellé d’ecriture</w:t>
            </w:r>
          </w:p>
        </w:tc>
        <w:tc>
          <w:tcPr>
            <w:tcW w:w="1852" w:type="dxa"/>
            <w:vMerge w:val="restart"/>
          </w:tcPr>
          <w:p w14:paraId="1CC556F4" w14:textId="77777777" w:rsidR="00AF06CB" w:rsidRPr="009D6E6C" w:rsidRDefault="00AF06CB" w:rsidP="00A41B27">
            <w:pPr>
              <w:pStyle w:val="Instructions"/>
              <w:rPr>
                <w:b/>
                <w:noProof/>
              </w:rPr>
            </w:pPr>
            <w:r>
              <w:rPr>
                <w:b/>
                <w:noProof/>
              </w:rPr>
              <w:t xml:space="preserve">Pièce justificatif </w:t>
            </w:r>
          </w:p>
        </w:tc>
        <w:tc>
          <w:tcPr>
            <w:tcW w:w="1408" w:type="dxa"/>
            <w:vMerge w:val="restart"/>
          </w:tcPr>
          <w:p w14:paraId="59A59E70" w14:textId="77777777" w:rsidR="00AF06CB" w:rsidRPr="009D6E6C" w:rsidRDefault="00AF06CB" w:rsidP="00A41B27">
            <w:pPr>
              <w:pStyle w:val="Instructions"/>
              <w:rPr>
                <w:b/>
                <w:noProof/>
              </w:rPr>
            </w:pPr>
            <w:r w:rsidRPr="009D6E6C">
              <w:rPr>
                <w:b/>
                <w:noProof/>
              </w:rPr>
              <w:t>Poste budgetaire</w:t>
            </w:r>
          </w:p>
        </w:tc>
        <w:tc>
          <w:tcPr>
            <w:tcW w:w="1408" w:type="dxa"/>
            <w:vMerge w:val="restart"/>
          </w:tcPr>
          <w:p w14:paraId="7A74A1EA" w14:textId="07189892" w:rsidR="00AF06CB" w:rsidRPr="009D6E6C" w:rsidRDefault="00AF06CB" w:rsidP="00A41B27">
            <w:pPr>
              <w:pStyle w:val="Instructions"/>
              <w:rPr>
                <w:b/>
                <w:noProof/>
              </w:rPr>
            </w:pPr>
            <w:r>
              <w:rPr>
                <w:b/>
                <w:noProof/>
              </w:rPr>
              <w:t>Compte analytique</w:t>
            </w:r>
          </w:p>
        </w:tc>
      </w:tr>
      <w:tr w:rsidR="00AF06CB" w14:paraId="51AC6F55" w14:textId="6774939A" w:rsidTr="00AF06CB">
        <w:trPr>
          <w:trHeight w:val="430"/>
        </w:trPr>
        <w:tc>
          <w:tcPr>
            <w:tcW w:w="1338" w:type="dxa"/>
            <w:vMerge/>
          </w:tcPr>
          <w:p w14:paraId="68323719" w14:textId="77777777" w:rsidR="00AF06CB" w:rsidRDefault="00AF06CB" w:rsidP="00A41B27">
            <w:pPr>
              <w:pStyle w:val="Instructions"/>
              <w:rPr>
                <w:noProof/>
              </w:rPr>
            </w:pPr>
          </w:p>
        </w:tc>
        <w:tc>
          <w:tcPr>
            <w:tcW w:w="1129" w:type="dxa"/>
          </w:tcPr>
          <w:p w14:paraId="6978A2D4" w14:textId="77777777" w:rsidR="00AF06CB" w:rsidRPr="009D6E6C" w:rsidRDefault="00AF06CB" w:rsidP="00A41B27">
            <w:pPr>
              <w:pStyle w:val="Instructions"/>
              <w:rPr>
                <w:i/>
                <w:noProof/>
              </w:rPr>
            </w:pPr>
            <w:r w:rsidRPr="009D6E6C">
              <w:rPr>
                <w:i/>
                <w:noProof/>
              </w:rPr>
              <w:t>Débit</w:t>
            </w:r>
          </w:p>
        </w:tc>
        <w:tc>
          <w:tcPr>
            <w:tcW w:w="1128" w:type="dxa"/>
          </w:tcPr>
          <w:p w14:paraId="540B9CAB" w14:textId="77777777" w:rsidR="00AF06CB" w:rsidRPr="009D6E6C" w:rsidRDefault="00AF06CB" w:rsidP="00A41B27">
            <w:pPr>
              <w:pStyle w:val="Instructions"/>
              <w:rPr>
                <w:i/>
                <w:noProof/>
              </w:rPr>
            </w:pPr>
            <w:r w:rsidRPr="009D6E6C">
              <w:rPr>
                <w:i/>
                <w:noProof/>
              </w:rPr>
              <w:t>Crédit</w:t>
            </w:r>
          </w:p>
        </w:tc>
        <w:tc>
          <w:tcPr>
            <w:tcW w:w="1084" w:type="dxa"/>
          </w:tcPr>
          <w:p w14:paraId="5C863D69" w14:textId="77777777" w:rsidR="00AF06CB" w:rsidRPr="009D6E6C" w:rsidRDefault="00AF06CB" w:rsidP="00A41B27">
            <w:pPr>
              <w:pStyle w:val="Instructions"/>
              <w:rPr>
                <w:i/>
                <w:noProof/>
              </w:rPr>
            </w:pPr>
            <w:r w:rsidRPr="009D6E6C">
              <w:rPr>
                <w:i/>
                <w:noProof/>
              </w:rPr>
              <w:t>Débit</w:t>
            </w:r>
          </w:p>
        </w:tc>
        <w:tc>
          <w:tcPr>
            <w:tcW w:w="1134" w:type="dxa"/>
          </w:tcPr>
          <w:p w14:paraId="24EED790" w14:textId="77777777" w:rsidR="00AF06CB" w:rsidRPr="009D6E6C" w:rsidRDefault="00AF06CB" w:rsidP="00A41B27">
            <w:pPr>
              <w:pStyle w:val="Instructions"/>
              <w:rPr>
                <w:i/>
                <w:noProof/>
              </w:rPr>
            </w:pPr>
            <w:r w:rsidRPr="009D6E6C">
              <w:rPr>
                <w:i/>
                <w:noProof/>
              </w:rPr>
              <w:t>Crédit</w:t>
            </w:r>
          </w:p>
        </w:tc>
        <w:tc>
          <w:tcPr>
            <w:tcW w:w="2126" w:type="dxa"/>
            <w:vMerge/>
          </w:tcPr>
          <w:p w14:paraId="79D070CC" w14:textId="77777777" w:rsidR="00AF06CB" w:rsidRDefault="00AF06CB" w:rsidP="00A41B27">
            <w:pPr>
              <w:pStyle w:val="Instructions"/>
              <w:rPr>
                <w:noProof/>
              </w:rPr>
            </w:pPr>
          </w:p>
        </w:tc>
        <w:tc>
          <w:tcPr>
            <w:tcW w:w="1852" w:type="dxa"/>
            <w:vMerge/>
          </w:tcPr>
          <w:p w14:paraId="4C8438DF" w14:textId="77777777" w:rsidR="00AF06CB" w:rsidRDefault="00AF06CB" w:rsidP="00A41B27">
            <w:pPr>
              <w:pStyle w:val="Instructions"/>
              <w:rPr>
                <w:noProof/>
              </w:rPr>
            </w:pPr>
          </w:p>
        </w:tc>
        <w:tc>
          <w:tcPr>
            <w:tcW w:w="1408" w:type="dxa"/>
            <w:vMerge/>
          </w:tcPr>
          <w:p w14:paraId="0786991C" w14:textId="77777777" w:rsidR="00AF06CB" w:rsidRDefault="00AF06CB" w:rsidP="00A41B27">
            <w:pPr>
              <w:pStyle w:val="Instructions"/>
              <w:rPr>
                <w:noProof/>
              </w:rPr>
            </w:pPr>
          </w:p>
        </w:tc>
        <w:tc>
          <w:tcPr>
            <w:tcW w:w="1408" w:type="dxa"/>
            <w:vMerge/>
          </w:tcPr>
          <w:p w14:paraId="7E4F760D" w14:textId="77777777" w:rsidR="00AF06CB" w:rsidRDefault="00AF06CB" w:rsidP="00A41B27">
            <w:pPr>
              <w:pStyle w:val="Instructions"/>
              <w:rPr>
                <w:noProof/>
              </w:rPr>
            </w:pPr>
          </w:p>
        </w:tc>
      </w:tr>
      <w:tr w:rsidR="00AF06CB" w14:paraId="1C6B8216" w14:textId="4970BB45" w:rsidTr="00AF06CB">
        <w:trPr>
          <w:trHeight w:val="421"/>
        </w:trPr>
        <w:tc>
          <w:tcPr>
            <w:tcW w:w="1338" w:type="dxa"/>
            <w:vAlign w:val="center"/>
          </w:tcPr>
          <w:p w14:paraId="5F37F781" w14:textId="77777777" w:rsidR="00AF06CB" w:rsidRDefault="00AF06CB" w:rsidP="00A41B27">
            <w:pPr>
              <w:pStyle w:val="Instructions"/>
              <w:jc w:val="center"/>
              <w:rPr>
                <w:noProof/>
              </w:rPr>
            </w:pPr>
            <w:r>
              <w:rPr>
                <w:noProof/>
              </w:rPr>
              <w:t>03/10/2020</w:t>
            </w:r>
          </w:p>
          <w:p w14:paraId="011EF1B9" w14:textId="77777777" w:rsidR="00AF06CB" w:rsidRPr="009D6E6C" w:rsidRDefault="00AF06CB" w:rsidP="00A41B27">
            <w:pPr>
              <w:tabs>
                <w:tab w:val="left" w:pos="765"/>
              </w:tabs>
              <w:jc w:val="center"/>
            </w:pPr>
          </w:p>
        </w:tc>
        <w:tc>
          <w:tcPr>
            <w:tcW w:w="1129" w:type="dxa"/>
          </w:tcPr>
          <w:p w14:paraId="1B2C023A" w14:textId="2BF30D3E" w:rsidR="00AF06CB" w:rsidRDefault="00AF06CB" w:rsidP="00A41B27">
            <w:pPr>
              <w:pStyle w:val="Instructions"/>
              <w:rPr>
                <w:noProof/>
              </w:rPr>
            </w:pPr>
            <w:r>
              <w:rPr>
                <w:noProof/>
              </w:rPr>
              <w:t>602800</w:t>
            </w:r>
          </w:p>
        </w:tc>
        <w:tc>
          <w:tcPr>
            <w:tcW w:w="1128" w:type="dxa"/>
          </w:tcPr>
          <w:p w14:paraId="025E3182" w14:textId="77777777" w:rsidR="00AF06CB" w:rsidRDefault="00AF06CB" w:rsidP="00A41B27">
            <w:pPr>
              <w:pStyle w:val="Instructions"/>
              <w:rPr>
                <w:noProof/>
              </w:rPr>
            </w:pPr>
          </w:p>
          <w:p w14:paraId="729DFD4F" w14:textId="77777777" w:rsidR="00AF06CB" w:rsidRDefault="00AF06CB" w:rsidP="00A41B27">
            <w:pPr>
              <w:pStyle w:val="Instructions"/>
              <w:rPr>
                <w:noProof/>
              </w:rPr>
            </w:pPr>
          </w:p>
          <w:p w14:paraId="320BC749" w14:textId="5E2EAA03" w:rsidR="00AF06CB" w:rsidRDefault="00AF06CB" w:rsidP="00A41B27">
            <w:pPr>
              <w:pStyle w:val="Instructions"/>
              <w:rPr>
                <w:noProof/>
              </w:rPr>
            </w:pPr>
            <w:r>
              <w:rPr>
                <w:noProof/>
              </w:rPr>
              <w:t>530000</w:t>
            </w:r>
          </w:p>
        </w:tc>
        <w:tc>
          <w:tcPr>
            <w:tcW w:w="1084" w:type="dxa"/>
          </w:tcPr>
          <w:p w14:paraId="08E90CF8" w14:textId="77777777" w:rsidR="00AF06CB" w:rsidRDefault="00AF06CB" w:rsidP="00A41B27">
            <w:pPr>
              <w:pStyle w:val="Instructions"/>
              <w:rPr>
                <w:noProof/>
              </w:rPr>
            </w:pPr>
            <w:r>
              <w:rPr>
                <w:noProof/>
              </w:rPr>
              <w:t>5000</w:t>
            </w:r>
          </w:p>
        </w:tc>
        <w:tc>
          <w:tcPr>
            <w:tcW w:w="1134" w:type="dxa"/>
          </w:tcPr>
          <w:p w14:paraId="6FA34A93" w14:textId="77777777" w:rsidR="00AF06CB" w:rsidRDefault="00AF06CB" w:rsidP="00A41B27">
            <w:pPr>
              <w:pStyle w:val="Instructions"/>
              <w:rPr>
                <w:noProof/>
              </w:rPr>
            </w:pPr>
          </w:p>
          <w:p w14:paraId="6670EA5A" w14:textId="77777777" w:rsidR="00AF06CB" w:rsidRDefault="00AF06CB" w:rsidP="00A41B27">
            <w:pPr>
              <w:pStyle w:val="Instructions"/>
              <w:rPr>
                <w:noProof/>
              </w:rPr>
            </w:pPr>
          </w:p>
          <w:p w14:paraId="14DB6FC4" w14:textId="77777777" w:rsidR="00AF06CB" w:rsidRDefault="00AF06CB" w:rsidP="00A41B27">
            <w:pPr>
              <w:pStyle w:val="Instructions"/>
              <w:rPr>
                <w:noProof/>
              </w:rPr>
            </w:pPr>
            <w:r>
              <w:rPr>
                <w:noProof/>
              </w:rPr>
              <w:t>5000</w:t>
            </w:r>
          </w:p>
        </w:tc>
        <w:tc>
          <w:tcPr>
            <w:tcW w:w="2126" w:type="dxa"/>
          </w:tcPr>
          <w:p w14:paraId="415B695A" w14:textId="2597C4F2" w:rsidR="00AF06CB" w:rsidRDefault="00AF06CB" w:rsidP="00A41B27">
            <w:pPr>
              <w:pStyle w:val="Instructions"/>
              <w:rPr>
                <w:noProof/>
              </w:rPr>
            </w:pPr>
            <w:r>
              <w:rPr>
                <w:noProof/>
              </w:rPr>
              <w:t>Achat de cahier et stylo</w:t>
            </w:r>
          </w:p>
        </w:tc>
        <w:tc>
          <w:tcPr>
            <w:tcW w:w="1852" w:type="dxa"/>
          </w:tcPr>
          <w:p w14:paraId="6AE56F8B" w14:textId="1B0510A5" w:rsidR="00AF06CB" w:rsidRDefault="00AF06CB" w:rsidP="005B0B2F">
            <w:pPr>
              <w:pStyle w:val="Instructions"/>
              <w:rPr>
                <w:noProof/>
              </w:rPr>
            </w:pPr>
            <w:r>
              <w:rPr>
                <w:noProof/>
              </w:rPr>
              <w:t>N° de facture du paiement</w:t>
            </w:r>
          </w:p>
        </w:tc>
        <w:tc>
          <w:tcPr>
            <w:tcW w:w="1408" w:type="dxa"/>
          </w:tcPr>
          <w:p w14:paraId="7EF51D21" w14:textId="68D56D3D" w:rsidR="00AF06CB" w:rsidRDefault="00AF06CB" w:rsidP="00A41B27">
            <w:pPr>
              <w:pStyle w:val="Instructions"/>
              <w:rPr>
                <w:noProof/>
              </w:rPr>
            </w:pPr>
            <w:r>
              <w:rPr>
                <w:noProof/>
              </w:rPr>
              <w:t>Fourniture</w:t>
            </w:r>
          </w:p>
        </w:tc>
        <w:tc>
          <w:tcPr>
            <w:tcW w:w="1408" w:type="dxa"/>
          </w:tcPr>
          <w:p w14:paraId="04CD2B4C" w14:textId="55A1BD61" w:rsidR="00AF06CB" w:rsidRDefault="00AF06CB" w:rsidP="00A41B27">
            <w:pPr>
              <w:pStyle w:val="Instructions"/>
              <w:rPr>
                <w:noProof/>
              </w:rPr>
            </w:pPr>
            <w:r>
              <w:rPr>
                <w:noProof/>
              </w:rPr>
              <w:t xml:space="preserve">Bureau </w:t>
            </w:r>
          </w:p>
        </w:tc>
      </w:tr>
    </w:tbl>
    <w:p w14:paraId="51D68157" w14:textId="54CA392C" w:rsidR="00772ECC" w:rsidRDefault="00AF06CB" w:rsidP="00C477E6">
      <w:pPr>
        <w:pStyle w:val="Titre1"/>
        <w:numPr>
          <w:ilvl w:val="0"/>
          <w:numId w:val="2"/>
        </w:numPr>
        <w:rPr>
          <w:noProof/>
        </w:rPr>
      </w:pPr>
      <w:r>
        <w:rPr>
          <w:noProof/>
          <w:lang w:bidi="fr-FR"/>
        </w:rPr>
        <w:t>Dépense associé à un personnel</w:t>
      </w:r>
    </w:p>
    <w:p w14:paraId="21A05B31" w14:textId="7C851B76" w:rsidR="00AF06CB" w:rsidRDefault="00AF06CB" w:rsidP="00AF06CB">
      <w:r>
        <w:t>Ces</w:t>
      </w:r>
      <w:r>
        <w:t xml:space="preserve"> opération</w:t>
      </w:r>
      <w:r>
        <w:t>s</w:t>
      </w:r>
      <w:r>
        <w:t xml:space="preserve"> doi</w:t>
      </w:r>
      <w:r>
        <w:t>ven</w:t>
      </w:r>
      <w:r>
        <w:t xml:space="preserve">t être </w:t>
      </w:r>
      <w:r>
        <w:t>saisies</w:t>
      </w:r>
      <w:r>
        <w:t xml:space="preserve"> manuellement dans le </w:t>
      </w:r>
      <w:r w:rsidRPr="005B0B2F">
        <w:rPr>
          <w:b/>
        </w:rPr>
        <w:t>journal d’opération divers</w:t>
      </w:r>
      <w:r>
        <w:t xml:space="preserve"> </w:t>
      </w:r>
    </w:p>
    <w:p w14:paraId="1FD7310F" w14:textId="2CBF728E" w:rsidR="00AF06CB" w:rsidRPr="005B0B2F" w:rsidRDefault="00AF06CB" w:rsidP="00AF06CB">
      <w:pPr>
        <w:pStyle w:val="Paragraphedeliste"/>
        <w:numPr>
          <w:ilvl w:val="0"/>
          <w:numId w:val="3"/>
        </w:numPr>
      </w:pPr>
      <w:r>
        <w:t>Téléphone et internet inclus tous les crédits téléphonique, forfait internet,…</w:t>
      </w:r>
    </w:p>
    <w:tbl>
      <w:tblPr>
        <w:tblStyle w:val="Grilledutableau"/>
        <w:tblW w:w="12703" w:type="dxa"/>
        <w:tblInd w:w="-1139" w:type="dxa"/>
        <w:tblLook w:val="04A0" w:firstRow="1" w:lastRow="0" w:firstColumn="1" w:lastColumn="0" w:noHBand="0" w:noVBand="1"/>
      </w:tblPr>
      <w:tblGrid>
        <w:gridCol w:w="1338"/>
        <w:gridCol w:w="1122"/>
        <w:gridCol w:w="1121"/>
        <w:gridCol w:w="1071"/>
        <w:gridCol w:w="1121"/>
        <w:gridCol w:w="2092"/>
        <w:gridCol w:w="1830"/>
        <w:gridCol w:w="1504"/>
        <w:gridCol w:w="1504"/>
      </w:tblGrid>
      <w:tr w:rsidR="00AF06CB" w:rsidRPr="009D6E6C" w14:paraId="7CCE96DA" w14:textId="01A66C43" w:rsidTr="00AF06CB">
        <w:trPr>
          <w:trHeight w:val="430"/>
        </w:trPr>
        <w:tc>
          <w:tcPr>
            <w:tcW w:w="1338" w:type="dxa"/>
            <w:vMerge w:val="restart"/>
          </w:tcPr>
          <w:p w14:paraId="1D81C027" w14:textId="77777777" w:rsidR="00AF06CB" w:rsidRPr="009D6E6C" w:rsidRDefault="00AF06CB" w:rsidP="00A41B27">
            <w:pPr>
              <w:pStyle w:val="Instructions"/>
              <w:rPr>
                <w:b/>
                <w:noProof/>
              </w:rPr>
            </w:pPr>
            <w:r w:rsidRPr="009D6E6C">
              <w:rPr>
                <w:b/>
                <w:noProof/>
              </w:rPr>
              <w:t>Date</w:t>
            </w:r>
          </w:p>
        </w:tc>
        <w:tc>
          <w:tcPr>
            <w:tcW w:w="2243" w:type="dxa"/>
            <w:gridSpan w:val="2"/>
          </w:tcPr>
          <w:p w14:paraId="15B55862" w14:textId="77777777" w:rsidR="00AF06CB" w:rsidRPr="009D6E6C" w:rsidRDefault="00AF06CB" w:rsidP="00A41B27">
            <w:pPr>
              <w:pStyle w:val="Instructions"/>
              <w:jc w:val="center"/>
              <w:rPr>
                <w:b/>
                <w:noProof/>
              </w:rPr>
            </w:pPr>
            <w:r w:rsidRPr="009D6E6C">
              <w:rPr>
                <w:b/>
                <w:noProof/>
              </w:rPr>
              <w:t>Compte générale</w:t>
            </w:r>
          </w:p>
        </w:tc>
        <w:tc>
          <w:tcPr>
            <w:tcW w:w="2192" w:type="dxa"/>
            <w:gridSpan w:val="2"/>
          </w:tcPr>
          <w:p w14:paraId="690C74A0" w14:textId="77777777" w:rsidR="00AF06CB" w:rsidRPr="009D6E6C" w:rsidRDefault="00AF06CB" w:rsidP="00A41B27">
            <w:pPr>
              <w:pStyle w:val="Instructions"/>
              <w:jc w:val="center"/>
              <w:rPr>
                <w:b/>
                <w:noProof/>
              </w:rPr>
            </w:pPr>
            <w:r w:rsidRPr="009D6E6C">
              <w:rPr>
                <w:b/>
                <w:noProof/>
              </w:rPr>
              <w:t>Montant</w:t>
            </w:r>
          </w:p>
        </w:tc>
        <w:tc>
          <w:tcPr>
            <w:tcW w:w="2092" w:type="dxa"/>
            <w:vMerge w:val="restart"/>
          </w:tcPr>
          <w:p w14:paraId="1DE313D7" w14:textId="77777777" w:rsidR="00AF06CB" w:rsidRPr="009D6E6C" w:rsidRDefault="00AF06CB" w:rsidP="00A41B27">
            <w:pPr>
              <w:pStyle w:val="Instructions"/>
              <w:rPr>
                <w:b/>
                <w:noProof/>
              </w:rPr>
            </w:pPr>
            <w:r w:rsidRPr="009D6E6C">
              <w:rPr>
                <w:b/>
                <w:noProof/>
              </w:rPr>
              <w:t>Libellé d’ecriture</w:t>
            </w:r>
          </w:p>
        </w:tc>
        <w:tc>
          <w:tcPr>
            <w:tcW w:w="1830" w:type="dxa"/>
            <w:vMerge w:val="restart"/>
          </w:tcPr>
          <w:p w14:paraId="2B7CE04B" w14:textId="77777777" w:rsidR="00AF06CB" w:rsidRPr="009D6E6C" w:rsidRDefault="00AF06CB" w:rsidP="00A41B27">
            <w:pPr>
              <w:pStyle w:val="Instructions"/>
              <w:rPr>
                <w:b/>
                <w:noProof/>
              </w:rPr>
            </w:pPr>
            <w:r>
              <w:rPr>
                <w:b/>
                <w:noProof/>
              </w:rPr>
              <w:t xml:space="preserve">Pièce justificatif </w:t>
            </w:r>
          </w:p>
        </w:tc>
        <w:tc>
          <w:tcPr>
            <w:tcW w:w="1504" w:type="dxa"/>
            <w:vMerge w:val="restart"/>
          </w:tcPr>
          <w:p w14:paraId="70B57822" w14:textId="77777777" w:rsidR="00AF06CB" w:rsidRPr="009D6E6C" w:rsidRDefault="00AF06CB" w:rsidP="00A41B27">
            <w:pPr>
              <w:pStyle w:val="Instructions"/>
              <w:rPr>
                <w:b/>
                <w:noProof/>
              </w:rPr>
            </w:pPr>
            <w:r w:rsidRPr="009D6E6C">
              <w:rPr>
                <w:b/>
                <w:noProof/>
              </w:rPr>
              <w:t>Poste budgetaire</w:t>
            </w:r>
          </w:p>
        </w:tc>
        <w:tc>
          <w:tcPr>
            <w:tcW w:w="1504" w:type="dxa"/>
            <w:vMerge w:val="restart"/>
          </w:tcPr>
          <w:p w14:paraId="6893EC54" w14:textId="6240FB63" w:rsidR="00AF06CB" w:rsidRPr="009D6E6C" w:rsidRDefault="00AF06CB" w:rsidP="00A41B27">
            <w:pPr>
              <w:pStyle w:val="Instructions"/>
              <w:rPr>
                <w:b/>
                <w:noProof/>
              </w:rPr>
            </w:pPr>
            <w:r>
              <w:rPr>
                <w:b/>
                <w:noProof/>
              </w:rPr>
              <w:t>Compte analytique</w:t>
            </w:r>
          </w:p>
        </w:tc>
      </w:tr>
      <w:tr w:rsidR="00AF06CB" w14:paraId="2A8DBE1F" w14:textId="0DDE2FE1" w:rsidTr="00AF06CB">
        <w:trPr>
          <w:trHeight w:val="430"/>
        </w:trPr>
        <w:tc>
          <w:tcPr>
            <w:tcW w:w="1338" w:type="dxa"/>
            <w:vMerge/>
          </w:tcPr>
          <w:p w14:paraId="1C7E159E" w14:textId="77777777" w:rsidR="00AF06CB" w:rsidRDefault="00AF06CB" w:rsidP="00A41B27">
            <w:pPr>
              <w:pStyle w:val="Instructions"/>
              <w:rPr>
                <w:noProof/>
              </w:rPr>
            </w:pPr>
          </w:p>
        </w:tc>
        <w:tc>
          <w:tcPr>
            <w:tcW w:w="1122" w:type="dxa"/>
          </w:tcPr>
          <w:p w14:paraId="2C1021F2" w14:textId="77777777" w:rsidR="00AF06CB" w:rsidRPr="009D6E6C" w:rsidRDefault="00AF06CB" w:rsidP="00A41B27">
            <w:pPr>
              <w:pStyle w:val="Instructions"/>
              <w:rPr>
                <w:i/>
                <w:noProof/>
              </w:rPr>
            </w:pPr>
            <w:r w:rsidRPr="009D6E6C">
              <w:rPr>
                <w:i/>
                <w:noProof/>
              </w:rPr>
              <w:t>Débit</w:t>
            </w:r>
          </w:p>
        </w:tc>
        <w:tc>
          <w:tcPr>
            <w:tcW w:w="1121" w:type="dxa"/>
          </w:tcPr>
          <w:p w14:paraId="01F308B3" w14:textId="77777777" w:rsidR="00AF06CB" w:rsidRPr="009D6E6C" w:rsidRDefault="00AF06CB" w:rsidP="00A41B27">
            <w:pPr>
              <w:pStyle w:val="Instructions"/>
              <w:rPr>
                <w:i/>
                <w:noProof/>
              </w:rPr>
            </w:pPr>
            <w:r w:rsidRPr="009D6E6C">
              <w:rPr>
                <w:i/>
                <w:noProof/>
              </w:rPr>
              <w:t>Crédit</w:t>
            </w:r>
          </w:p>
        </w:tc>
        <w:tc>
          <w:tcPr>
            <w:tcW w:w="1071" w:type="dxa"/>
          </w:tcPr>
          <w:p w14:paraId="63A16EF3" w14:textId="77777777" w:rsidR="00AF06CB" w:rsidRPr="009D6E6C" w:rsidRDefault="00AF06CB" w:rsidP="00A41B27">
            <w:pPr>
              <w:pStyle w:val="Instructions"/>
              <w:rPr>
                <w:i/>
                <w:noProof/>
              </w:rPr>
            </w:pPr>
            <w:r w:rsidRPr="009D6E6C">
              <w:rPr>
                <w:i/>
                <w:noProof/>
              </w:rPr>
              <w:t>Débit</w:t>
            </w:r>
          </w:p>
        </w:tc>
        <w:tc>
          <w:tcPr>
            <w:tcW w:w="1121" w:type="dxa"/>
          </w:tcPr>
          <w:p w14:paraId="432A5BC3" w14:textId="77777777" w:rsidR="00AF06CB" w:rsidRPr="009D6E6C" w:rsidRDefault="00AF06CB" w:rsidP="00A41B27">
            <w:pPr>
              <w:pStyle w:val="Instructions"/>
              <w:rPr>
                <w:i/>
                <w:noProof/>
              </w:rPr>
            </w:pPr>
            <w:r w:rsidRPr="009D6E6C">
              <w:rPr>
                <w:i/>
                <w:noProof/>
              </w:rPr>
              <w:t>Crédit</w:t>
            </w:r>
          </w:p>
        </w:tc>
        <w:tc>
          <w:tcPr>
            <w:tcW w:w="2092" w:type="dxa"/>
            <w:vMerge/>
          </w:tcPr>
          <w:p w14:paraId="4B0F1F81" w14:textId="77777777" w:rsidR="00AF06CB" w:rsidRDefault="00AF06CB" w:rsidP="00A41B27">
            <w:pPr>
              <w:pStyle w:val="Instructions"/>
              <w:rPr>
                <w:noProof/>
              </w:rPr>
            </w:pPr>
          </w:p>
        </w:tc>
        <w:tc>
          <w:tcPr>
            <w:tcW w:w="1830" w:type="dxa"/>
            <w:vMerge/>
          </w:tcPr>
          <w:p w14:paraId="1E3885A3" w14:textId="77777777" w:rsidR="00AF06CB" w:rsidRDefault="00AF06CB" w:rsidP="00A41B27">
            <w:pPr>
              <w:pStyle w:val="Instructions"/>
              <w:rPr>
                <w:noProof/>
              </w:rPr>
            </w:pPr>
          </w:p>
        </w:tc>
        <w:tc>
          <w:tcPr>
            <w:tcW w:w="1504" w:type="dxa"/>
            <w:vMerge/>
          </w:tcPr>
          <w:p w14:paraId="796B75A9" w14:textId="77777777" w:rsidR="00AF06CB" w:rsidRDefault="00AF06CB" w:rsidP="00A41B27">
            <w:pPr>
              <w:pStyle w:val="Instructions"/>
              <w:rPr>
                <w:noProof/>
              </w:rPr>
            </w:pPr>
          </w:p>
        </w:tc>
        <w:tc>
          <w:tcPr>
            <w:tcW w:w="1504" w:type="dxa"/>
            <w:vMerge/>
          </w:tcPr>
          <w:p w14:paraId="1FDF961E" w14:textId="77777777" w:rsidR="00AF06CB" w:rsidRDefault="00AF06CB" w:rsidP="00A41B27">
            <w:pPr>
              <w:pStyle w:val="Instructions"/>
              <w:rPr>
                <w:noProof/>
              </w:rPr>
            </w:pPr>
          </w:p>
        </w:tc>
      </w:tr>
      <w:tr w:rsidR="00AF06CB" w14:paraId="04AA087F" w14:textId="5F8ECC65" w:rsidTr="00AF06CB">
        <w:trPr>
          <w:trHeight w:val="421"/>
        </w:trPr>
        <w:tc>
          <w:tcPr>
            <w:tcW w:w="1338" w:type="dxa"/>
            <w:vAlign w:val="center"/>
          </w:tcPr>
          <w:p w14:paraId="1AC36A21" w14:textId="77777777" w:rsidR="00AF06CB" w:rsidRDefault="00AF06CB" w:rsidP="00A41B27">
            <w:pPr>
              <w:pStyle w:val="Instructions"/>
              <w:jc w:val="center"/>
              <w:rPr>
                <w:noProof/>
              </w:rPr>
            </w:pPr>
            <w:r>
              <w:rPr>
                <w:noProof/>
              </w:rPr>
              <w:t>03/10/2020</w:t>
            </w:r>
          </w:p>
          <w:p w14:paraId="55CB36AC" w14:textId="77777777" w:rsidR="00AF06CB" w:rsidRPr="009D6E6C" w:rsidRDefault="00AF06CB" w:rsidP="00A41B27">
            <w:pPr>
              <w:tabs>
                <w:tab w:val="left" w:pos="765"/>
              </w:tabs>
              <w:jc w:val="center"/>
            </w:pPr>
          </w:p>
        </w:tc>
        <w:tc>
          <w:tcPr>
            <w:tcW w:w="1122" w:type="dxa"/>
          </w:tcPr>
          <w:p w14:paraId="6FFD57A6" w14:textId="3F2B88B2" w:rsidR="00AF06CB" w:rsidRDefault="00AF06CB" w:rsidP="00A41B27">
            <w:pPr>
              <w:pStyle w:val="Instructions"/>
              <w:rPr>
                <w:noProof/>
              </w:rPr>
            </w:pPr>
            <w:r>
              <w:rPr>
                <w:noProof/>
              </w:rPr>
              <w:t>626200</w:t>
            </w:r>
          </w:p>
        </w:tc>
        <w:tc>
          <w:tcPr>
            <w:tcW w:w="1121" w:type="dxa"/>
          </w:tcPr>
          <w:p w14:paraId="65185C1C" w14:textId="77777777" w:rsidR="00AF06CB" w:rsidRDefault="00AF06CB" w:rsidP="00A41B27">
            <w:pPr>
              <w:pStyle w:val="Instructions"/>
              <w:rPr>
                <w:noProof/>
              </w:rPr>
            </w:pPr>
          </w:p>
          <w:p w14:paraId="72929215" w14:textId="77777777" w:rsidR="00AF06CB" w:rsidRDefault="00AF06CB" w:rsidP="00A41B27">
            <w:pPr>
              <w:pStyle w:val="Instructions"/>
              <w:rPr>
                <w:noProof/>
              </w:rPr>
            </w:pPr>
          </w:p>
          <w:p w14:paraId="7BFB2FC1" w14:textId="77777777" w:rsidR="00AF06CB" w:rsidRDefault="00AF06CB" w:rsidP="00A41B27">
            <w:pPr>
              <w:pStyle w:val="Instructions"/>
              <w:rPr>
                <w:noProof/>
              </w:rPr>
            </w:pPr>
            <w:r>
              <w:rPr>
                <w:noProof/>
              </w:rPr>
              <w:t>530000</w:t>
            </w:r>
          </w:p>
        </w:tc>
        <w:tc>
          <w:tcPr>
            <w:tcW w:w="1071" w:type="dxa"/>
          </w:tcPr>
          <w:p w14:paraId="6E63F054" w14:textId="77777777" w:rsidR="00AF06CB" w:rsidRDefault="00AF06CB" w:rsidP="00A41B27">
            <w:pPr>
              <w:pStyle w:val="Instructions"/>
              <w:rPr>
                <w:noProof/>
              </w:rPr>
            </w:pPr>
            <w:r>
              <w:rPr>
                <w:noProof/>
              </w:rPr>
              <w:t>5000</w:t>
            </w:r>
          </w:p>
        </w:tc>
        <w:tc>
          <w:tcPr>
            <w:tcW w:w="1121" w:type="dxa"/>
          </w:tcPr>
          <w:p w14:paraId="0B07B20B" w14:textId="77777777" w:rsidR="00AF06CB" w:rsidRDefault="00AF06CB" w:rsidP="00A41B27">
            <w:pPr>
              <w:pStyle w:val="Instructions"/>
              <w:rPr>
                <w:noProof/>
              </w:rPr>
            </w:pPr>
          </w:p>
          <w:p w14:paraId="4145F649" w14:textId="77777777" w:rsidR="00AF06CB" w:rsidRDefault="00AF06CB" w:rsidP="00A41B27">
            <w:pPr>
              <w:pStyle w:val="Instructions"/>
              <w:rPr>
                <w:noProof/>
              </w:rPr>
            </w:pPr>
          </w:p>
          <w:p w14:paraId="34062164" w14:textId="77777777" w:rsidR="00AF06CB" w:rsidRDefault="00AF06CB" w:rsidP="00A41B27">
            <w:pPr>
              <w:pStyle w:val="Instructions"/>
              <w:rPr>
                <w:noProof/>
              </w:rPr>
            </w:pPr>
            <w:r>
              <w:rPr>
                <w:noProof/>
              </w:rPr>
              <w:t>5000</w:t>
            </w:r>
          </w:p>
        </w:tc>
        <w:tc>
          <w:tcPr>
            <w:tcW w:w="2092" w:type="dxa"/>
          </w:tcPr>
          <w:p w14:paraId="6A3BCF1E" w14:textId="0BE431CE" w:rsidR="00AF06CB" w:rsidRDefault="00AF06CB" w:rsidP="00A41B27">
            <w:pPr>
              <w:pStyle w:val="Instructions"/>
              <w:rPr>
                <w:noProof/>
              </w:rPr>
            </w:pPr>
            <w:r>
              <w:rPr>
                <w:noProof/>
              </w:rPr>
              <w:t>Crédit téléphone Mme Nirina</w:t>
            </w:r>
          </w:p>
        </w:tc>
        <w:tc>
          <w:tcPr>
            <w:tcW w:w="1830" w:type="dxa"/>
          </w:tcPr>
          <w:p w14:paraId="1385B148" w14:textId="4F5AACF3" w:rsidR="00AF06CB" w:rsidRDefault="00AF06CB" w:rsidP="00AF06CB">
            <w:pPr>
              <w:pStyle w:val="Instructions"/>
              <w:rPr>
                <w:noProof/>
              </w:rPr>
            </w:pPr>
            <w:r>
              <w:rPr>
                <w:noProof/>
              </w:rPr>
              <w:t xml:space="preserve">N° </w:t>
            </w:r>
            <w:r>
              <w:rPr>
                <w:noProof/>
              </w:rPr>
              <w:t>facture</w:t>
            </w:r>
          </w:p>
        </w:tc>
        <w:tc>
          <w:tcPr>
            <w:tcW w:w="1504" w:type="dxa"/>
          </w:tcPr>
          <w:p w14:paraId="0AEEC28B" w14:textId="5F502FAA" w:rsidR="00AF06CB" w:rsidRDefault="00AF06CB" w:rsidP="00A41B27">
            <w:pPr>
              <w:pStyle w:val="Instructions"/>
              <w:rPr>
                <w:noProof/>
              </w:rPr>
            </w:pPr>
            <w:r>
              <w:rPr>
                <w:noProof/>
              </w:rPr>
              <w:t>Crédit téléphonique</w:t>
            </w:r>
          </w:p>
        </w:tc>
        <w:tc>
          <w:tcPr>
            <w:tcW w:w="1504" w:type="dxa"/>
          </w:tcPr>
          <w:p w14:paraId="0444342F" w14:textId="71F8E685" w:rsidR="00AF06CB" w:rsidRDefault="00AF06CB" w:rsidP="00A41B27">
            <w:pPr>
              <w:pStyle w:val="Instructions"/>
              <w:rPr>
                <w:noProof/>
              </w:rPr>
            </w:pPr>
            <w:r>
              <w:rPr>
                <w:noProof/>
              </w:rPr>
              <w:t>Mme Nirina (personnel)</w:t>
            </w:r>
          </w:p>
        </w:tc>
      </w:tr>
    </w:tbl>
    <w:p w14:paraId="2786B69B" w14:textId="27923420" w:rsidR="00772ECC" w:rsidRDefault="00772ECC" w:rsidP="00AF06CB">
      <w:pPr>
        <w:rPr>
          <w:noProof/>
          <w:lang w:bidi="fr-FR"/>
        </w:rPr>
      </w:pPr>
    </w:p>
    <w:p w14:paraId="2EE67F93" w14:textId="4ECD8CC5" w:rsidR="00AF06CB" w:rsidRDefault="00AF06CB" w:rsidP="00AF06CB">
      <w:pPr>
        <w:pStyle w:val="Paragraphedeliste"/>
        <w:numPr>
          <w:ilvl w:val="0"/>
          <w:numId w:val="3"/>
        </w:numPr>
        <w:rPr>
          <w:noProof/>
        </w:rPr>
      </w:pPr>
      <w:r>
        <w:rPr>
          <w:noProof/>
        </w:rPr>
        <w:t>Déplacement pour une mission, divers deplacement</w:t>
      </w:r>
    </w:p>
    <w:tbl>
      <w:tblPr>
        <w:tblStyle w:val="Grilledutableau"/>
        <w:tblW w:w="12703" w:type="dxa"/>
        <w:tblInd w:w="-1139" w:type="dxa"/>
        <w:tblLook w:val="04A0" w:firstRow="1" w:lastRow="0" w:firstColumn="1" w:lastColumn="0" w:noHBand="0" w:noVBand="1"/>
      </w:tblPr>
      <w:tblGrid>
        <w:gridCol w:w="1338"/>
        <w:gridCol w:w="1122"/>
        <w:gridCol w:w="1121"/>
        <w:gridCol w:w="1071"/>
        <w:gridCol w:w="1121"/>
        <w:gridCol w:w="2092"/>
        <w:gridCol w:w="1830"/>
        <w:gridCol w:w="1504"/>
        <w:gridCol w:w="1504"/>
      </w:tblGrid>
      <w:tr w:rsidR="00AF06CB" w:rsidRPr="009D6E6C" w14:paraId="5F89F207" w14:textId="77777777" w:rsidTr="00A41B27">
        <w:trPr>
          <w:trHeight w:val="430"/>
        </w:trPr>
        <w:tc>
          <w:tcPr>
            <w:tcW w:w="1338" w:type="dxa"/>
            <w:vMerge w:val="restart"/>
          </w:tcPr>
          <w:p w14:paraId="42922974" w14:textId="77777777" w:rsidR="00AF06CB" w:rsidRPr="009D6E6C" w:rsidRDefault="00AF06CB" w:rsidP="00A41B27">
            <w:pPr>
              <w:pStyle w:val="Instructions"/>
              <w:rPr>
                <w:b/>
                <w:noProof/>
              </w:rPr>
            </w:pPr>
            <w:r w:rsidRPr="009D6E6C">
              <w:rPr>
                <w:b/>
                <w:noProof/>
              </w:rPr>
              <w:t>Date</w:t>
            </w:r>
          </w:p>
        </w:tc>
        <w:tc>
          <w:tcPr>
            <w:tcW w:w="2243" w:type="dxa"/>
            <w:gridSpan w:val="2"/>
          </w:tcPr>
          <w:p w14:paraId="7C4D29F8" w14:textId="77777777" w:rsidR="00AF06CB" w:rsidRPr="009D6E6C" w:rsidRDefault="00AF06CB" w:rsidP="00A41B27">
            <w:pPr>
              <w:pStyle w:val="Instructions"/>
              <w:jc w:val="center"/>
              <w:rPr>
                <w:b/>
                <w:noProof/>
              </w:rPr>
            </w:pPr>
            <w:r w:rsidRPr="009D6E6C">
              <w:rPr>
                <w:b/>
                <w:noProof/>
              </w:rPr>
              <w:t>Compte générale</w:t>
            </w:r>
          </w:p>
        </w:tc>
        <w:tc>
          <w:tcPr>
            <w:tcW w:w="2192" w:type="dxa"/>
            <w:gridSpan w:val="2"/>
          </w:tcPr>
          <w:p w14:paraId="374FFF56" w14:textId="77777777" w:rsidR="00AF06CB" w:rsidRPr="009D6E6C" w:rsidRDefault="00AF06CB" w:rsidP="00A41B27">
            <w:pPr>
              <w:pStyle w:val="Instructions"/>
              <w:jc w:val="center"/>
              <w:rPr>
                <w:b/>
                <w:noProof/>
              </w:rPr>
            </w:pPr>
            <w:r w:rsidRPr="009D6E6C">
              <w:rPr>
                <w:b/>
                <w:noProof/>
              </w:rPr>
              <w:t>Montant</w:t>
            </w:r>
          </w:p>
        </w:tc>
        <w:tc>
          <w:tcPr>
            <w:tcW w:w="2092" w:type="dxa"/>
            <w:vMerge w:val="restart"/>
          </w:tcPr>
          <w:p w14:paraId="130363FB" w14:textId="77777777" w:rsidR="00AF06CB" w:rsidRPr="009D6E6C" w:rsidRDefault="00AF06CB" w:rsidP="00A41B27">
            <w:pPr>
              <w:pStyle w:val="Instructions"/>
              <w:rPr>
                <w:b/>
                <w:noProof/>
              </w:rPr>
            </w:pPr>
            <w:r w:rsidRPr="009D6E6C">
              <w:rPr>
                <w:b/>
                <w:noProof/>
              </w:rPr>
              <w:t>Libellé d’ecriture</w:t>
            </w:r>
          </w:p>
        </w:tc>
        <w:tc>
          <w:tcPr>
            <w:tcW w:w="1830" w:type="dxa"/>
            <w:vMerge w:val="restart"/>
          </w:tcPr>
          <w:p w14:paraId="041F5094" w14:textId="77777777" w:rsidR="00AF06CB" w:rsidRPr="009D6E6C" w:rsidRDefault="00AF06CB" w:rsidP="00A41B27">
            <w:pPr>
              <w:pStyle w:val="Instructions"/>
              <w:rPr>
                <w:b/>
                <w:noProof/>
              </w:rPr>
            </w:pPr>
            <w:r>
              <w:rPr>
                <w:b/>
                <w:noProof/>
              </w:rPr>
              <w:t xml:space="preserve">Pièce justificatif </w:t>
            </w:r>
          </w:p>
        </w:tc>
        <w:tc>
          <w:tcPr>
            <w:tcW w:w="1504" w:type="dxa"/>
            <w:vMerge w:val="restart"/>
          </w:tcPr>
          <w:p w14:paraId="406300AD" w14:textId="77777777" w:rsidR="00AF06CB" w:rsidRPr="009D6E6C" w:rsidRDefault="00AF06CB" w:rsidP="00A41B27">
            <w:pPr>
              <w:pStyle w:val="Instructions"/>
              <w:rPr>
                <w:b/>
                <w:noProof/>
              </w:rPr>
            </w:pPr>
            <w:r w:rsidRPr="009D6E6C">
              <w:rPr>
                <w:b/>
                <w:noProof/>
              </w:rPr>
              <w:t>Poste budgetaire</w:t>
            </w:r>
          </w:p>
        </w:tc>
        <w:tc>
          <w:tcPr>
            <w:tcW w:w="1504" w:type="dxa"/>
            <w:vMerge w:val="restart"/>
          </w:tcPr>
          <w:p w14:paraId="311DCE8E" w14:textId="77777777" w:rsidR="00AF06CB" w:rsidRPr="009D6E6C" w:rsidRDefault="00AF06CB" w:rsidP="00A41B27">
            <w:pPr>
              <w:pStyle w:val="Instructions"/>
              <w:rPr>
                <w:b/>
                <w:noProof/>
              </w:rPr>
            </w:pPr>
            <w:r>
              <w:rPr>
                <w:b/>
                <w:noProof/>
              </w:rPr>
              <w:t>Compte analytique</w:t>
            </w:r>
          </w:p>
        </w:tc>
      </w:tr>
      <w:tr w:rsidR="00AF06CB" w14:paraId="4F5D351A" w14:textId="77777777" w:rsidTr="00A41B27">
        <w:trPr>
          <w:trHeight w:val="430"/>
        </w:trPr>
        <w:tc>
          <w:tcPr>
            <w:tcW w:w="1338" w:type="dxa"/>
            <w:vMerge/>
          </w:tcPr>
          <w:p w14:paraId="4A16EB95" w14:textId="77777777" w:rsidR="00AF06CB" w:rsidRDefault="00AF06CB" w:rsidP="00A41B27">
            <w:pPr>
              <w:pStyle w:val="Instructions"/>
              <w:rPr>
                <w:noProof/>
              </w:rPr>
            </w:pPr>
          </w:p>
        </w:tc>
        <w:tc>
          <w:tcPr>
            <w:tcW w:w="1122" w:type="dxa"/>
          </w:tcPr>
          <w:p w14:paraId="6C588253" w14:textId="77777777" w:rsidR="00AF06CB" w:rsidRPr="009D6E6C" w:rsidRDefault="00AF06CB" w:rsidP="00A41B27">
            <w:pPr>
              <w:pStyle w:val="Instructions"/>
              <w:rPr>
                <w:i/>
                <w:noProof/>
              </w:rPr>
            </w:pPr>
            <w:r w:rsidRPr="009D6E6C">
              <w:rPr>
                <w:i/>
                <w:noProof/>
              </w:rPr>
              <w:t>Débit</w:t>
            </w:r>
          </w:p>
        </w:tc>
        <w:tc>
          <w:tcPr>
            <w:tcW w:w="1121" w:type="dxa"/>
          </w:tcPr>
          <w:p w14:paraId="1A8CAA22" w14:textId="77777777" w:rsidR="00AF06CB" w:rsidRPr="009D6E6C" w:rsidRDefault="00AF06CB" w:rsidP="00A41B27">
            <w:pPr>
              <w:pStyle w:val="Instructions"/>
              <w:rPr>
                <w:i/>
                <w:noProof/>
              </w:rPr>
            </w:pPr>
            <w:r w:rsidRPr="009D6E6C">
              <w:rPr>
                <w:i/>
                <w:noProof/>
              </w:rPr>
              <w:t>Crédit</w:t>
            </w:r>
          </w:p>
        </w:tc>
        <w:tc>
          <w:tcPr>
            <w:tcW w:w="1071" w:type="dxa"/>
          </w:tcPr>
          <w:p w14:paraId="2167971F" w14:textId="77777777" w:rsidR="00AF06CB" w:rsidRPr="009D6E6C" w:rsidRDefault="00AF06CB" w:rsidP="00A41B27">
            <w:pPr>
              <w:pStyle w:val="Instructions"/>
              <w:rPr>
                <w:i/>
                <w:noProof/>
              </w:rPr>
            </w:pPr>
            <w:r w:rsidRPr="009D6E6C">
              <w:rPr>
                <w:i/>
                <w:noProof/>
              </w:rPr>
              <w:t>Débit</w:t>
            </w:r>
          </w:p>
        </w:tc>
        <w:tc>
          <w:tcPr>
            <w:tcW w:w="1121" w:type="dxa"/>
          </w:tcPr>
          <w:p w14:paraId="1E1D3FA7" w14:textId="77777777" w:rsidR="00AF06CB" w:rsidRPr="009D6E6C" w:rsidRDefault="00AF06CB" w:rsidP="00A41B27">
            <w:pPr>
              <w:pStyle w:val="Instructions"/>
              <w:rPr>
                <w:i/>
                <w:noProof/>
              </w:rPr>
            </w:pPr>
            <w:r w:rsidRPr="009D6E6C">
              <w:rPr>
                <w:i/>
                <w:noProof/>
              </w:rPr>
              <w:t>Crédit</w:t>
            </w:r>
          </w:p>
        </w:tc>
        <w:tc>
          <w:tcPr>
            <w:tcW w:w="2092" w:type="dxa"/>
            <w:vMerge/>
          </w:tcPr>
          <w:p w14:paraId="631FB6C4" w14:textId="77777777" w:rsidR="00AF06CB" w:rsidRDefault="00AF06CB" w:rsidP="00A41B27">
            <w:pPr>
              <w:pStyle w:val="Instructions"/>
              <w:rPr>
                <w:noProof/>
              </w:rPr>
            </w:pPr>
          </w:p>
        </w:tc>
        <w:tc>
          <w:tcPr>
            <w:tcW w:w="1830" w:type="dxa"/>
            <w:vMerge/>
          </w:tcPr>
          <w:p w14:paraId="52B379E2" w14:textId="77777777" w:rsidR="00AF06CB" w:rsidRDefault="00AF06CB" w:rsidP="00A41B27">
            <w:pPr>
              <w:pStyle w:val="Instructions"/>
              <w:rPr>
                <w:noProof/>
              </w:rPr>
            </w:pPr>
          </w:p>
        </w:tc>
        <w:tc>
          <w:tcPr>
            <w:tcW w:w="1504" w:type="dxa"/>
            <w:vMerge/>
          </w:tcPr>
          <w:p w14:paraId="4A57B688" w14:textId="77777777" w:rsidR="00AF06CB" w:rsidRDefault="00AF06CB" w:rsidP="00A41B27">
            <w:pPr>
              <w:pStyle w:val="Instructions"/>
              <w:rPr>
                <w:noProof/>
              </w:rPr>
            </w:pPr>
          </w:p>
        </w:tc>
        <w:tc>
          <w:tcPr>
            <w:tcW w:w="1504" w:type="dxa"/>
            <w:vMerge/>
          </w:tcPr>
          <w:p w14:paraId="22025AAC" w14:textId="77777777" w:rsidR="00AF06CB" w:rsidRDefault="00AF06CB" w:rsidP="00A41B27">
            <w:pPr>
              <w:pStyle w:val="Instructions"/>
              <w:rPr>
                <w:noProof/>
              </w:rPr>
            </w:pPr>
          </w:p>
        </w:tc>
      </w:tr>
      <w:tr w:rsidR="00AF06CB" w14:paraId="3A171810" w14:textId="77777777" w:rsidTr="00A41B27">
        <w:trPr>
          <w:trHeight w:val="421"/>
        </w:trPr>
        <w:tc>
          <w:tcPr>
            <w:tcW w:w="1338" w:type="dxa"/>
            <w:vAlign w:val="center"/>
          </w:tcPr>
          <w:p w14:paraId="45CAFE43" w14:textId="77777777" w:rsidR="00AF06CB" w:rsidRDefault="00AF06CB" w:rsidP="00A41B27">
            <w:pPr>
              <w:pStyle w:val="Instructions"/>
              <w:jc w:val="center"/>
              <w:rPr>
                <w:noProof/>
              </w:rPr>
            </w:pPr>
            <w:r>
              <w:rPr>
                <w:noProof/>
              </w:rPr>
              <w:t>03/10/2020</w:t>
            </w:r>
          </w:p>
          <w:p w14:paraId="178925B0" w14:textId="77777777" w:rsidR="00AF06CB" w:rsidRPr="009D6E6C" w:rsidRDefault="00AF06CB" w:rsidP="00A41B27">
            <w:pPr>
              <w:tabs>
                <w:tab w:val="left" w:pos="765"/>
              </w:tabs>
              <w:jc w:val="center"/>
            </w:pPr>
          </w:p>
        </w:tc>
        <w:tc>
          <w:tcPr>
            <w:tcW w:w="1122" w:type="dxa"/>
          </w:tcPr>
          <w:p w14:paraId="03778025" w14:textId="52A04290" w:rsidR="00AF06CB" w:rsidRDefault="00AF06CB" w:rsidP="00A41B27">
            <w:pPr>
              <w:pStyle w:val="Instructions"/>
              <w:rPr>
                <w:noProof/>
              </w:rPr>
            </w:pPr>
            <w:r>
              <w:rPr>
                <w:noProof/>
              </w:rPr>
              <w:t>6250</w:t>
            </w:r>
            <w:r>
              <w:rPr>
                <w:noProof/>
              </w:rPr>
              <w:t>00</w:t>
            </w:r>
          </w:p>
        </w:tc>
        <w:tc>
          <w:tcPr>
            <w:tcW w:w="1121" w:type="dxa"/>
          </w:tcPr>
          <w:p w14:paraId="1A7BCF8E" w14:textId="77777777" w:rsidR="00AF06CB" w:rsidRDefault="00AF06CB" w:rsidP="00A41B27">
            <w:pPr>
              <w:pStyle w:val="Instructions"/>
              <w:rPr>
                <w:noProof/>
              </w:rPr>
            </w:pPr>
          </w:p>
          <w:p w14:paraId="1AD63256" w14:textId="77777777" w:rsidR="00AF06CB" w:rsidRDefault="00AF06CB" w:rsidP="00A41B27">
            <w:pPr>
              <w:pStyle w:val="Instructions"/>
              <w:rPr>
                <w:noProof/>
              </w:rPr>
            </w:pPr>
          </w:p>
          <w:p w14:paraId="2655C61D" w14:textId="77777777" w:rsidR="00AF06CB" w:rsidRDefault="00AF06CB" w:rsidP="00A41B27">
            <w:pPr>
              <w:pStyle w:val="Instructions"/>
              <w:rPr>
                <w:noProof/>
              </w:rPr>
            </w:pPr>
            <w:r>
              <w:rPr>
                <w:noProof/>
              </w:rPr>
              <w:t>530000</w:t>
            </w:r>
          </w:p>
        </w:tc>
        <w:tc>
          <w:tcPr>
            <w:tcW w:w="1071" w:type="dxa"/>
          </w:tcPr>
          <w:p w14:paraId="439E1B34" w14:textId="77777777" w:rsidR="00AF06CB" w:rsidRDefault="00AF06CB" w:rsidP="00A41B27">
            <w:pPr>
              <w:pStyle w:val="Instructions"/>
              <w:rPr>
                <w:noProof/>
              </w:rPr>
            </w:pPr>
            <w:r>
              <w:rPr>
                <w:noProof/>
              </w:rPr>
              <w:t>5000</w:t>
            </w:r>
          </w:p>
        </w:tc>
        <w:tc>
          <w:tcPr>
            <w:tcW w:w="1121" w:type="dxa"/>
          </w:tcPr>
          <w:p w14:paraId="23867D79" w14:textId="77777777" w:rsidR="00AF06CB" w:rsidRDefault="00AF06CB" w:rsidP="00A41B27">
            <w:pPr>
              <w:pStyle w:val="Instructions"/>
              <w:rPr>
                <w:noProof/>
              </w:rPr>
            </w:pPr>
          </w:p>
          <w:p w14:paraId="79884DCA" w14:textId="77777777" w:rsidR="00AF06CB" w:rsidRDefault="00AF06CB" w:rsidP="00A41B27">
            <w:pPr>
              <w:pStyle w:val="Instructions"/>
              <w:rPr>
                <w:noProof/>
              </w:rPr>
            </w:pPr>
          </w:p>
          <w:p w14:paraId="7D1D3F7B" w14:textId="77777777" w:rsidR="00AF06CB" w:rsidRDefault="00AF06CB" w:rsidP="00A41B27">
            <w:pPr>
              <w:pStyle w:val="Instructions"/>
              <w:rPr>
                <w:noProof/>
              </w:rPr>
            </w:pPr>
            <w:r>
              <w:rPr>
                <w:noProof/>
              </w:rPr>
              <w:t>5000</w:t>
            </w:r>
          </w:p>
        </w:tc>
        <w:tc>
          <w:tcPr>
            <w:tcW w:w="2092" w:type="dxa"/>
          </w:tcPr>
          <w:p w14:paraId="661950AF" w14:textId="27E6B5E0" w:rsidR="00AF06CB" w:rsidRDefault="00AF06CB" w:rsidP="00AF06CB">
            <w:pPr>
              <w:pStyle w:val="Instructions"/>
              <w:rPr>
                <w:noProof/>
              </w:rPr>
            </w:pPr>
            <w:r>
              <w:rPr>
                <w:noProof/>
              </w:rPr>
              <w:t>Deplacement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t>Majunga</w:t>
            </w:r>
            <w:r>
              <w:rPr>
                <w:noProof/>
              </w:rPr>
              <w:t xml:space="preserve"> Mme Nirina</w:t>
            </w:r>
          </w:p>
        </w:tc>
        <w:tc>
          <w:tcPr>
            <w:tcW w:w="1830" w:type="dxa"/>
          </w:tcPr>
          <w:p w14:paraId="74394547" w14:textId="77777777" w:rsidR="00AF06CB" w:rsidRDefault="00AF06CB" w:rsidP="00A41B27">
            <w:pPr>
              <w:pStyle w:val="Instructions"/>
              <w:rPr>
                <w:noProof/>
              </w:rPr>
            </w:pPr>
            <w:r>
              <w:rPr>
                <w:noProof/>
              </w:rPr>
              <w:t>N° facture</w:t>
            </w:r>
          </w:p>
        </w:tc>
        <w:tc>
          <w:tcPr>
            <w:tcW w:w="1504" w:type="dxa"/>
          </w:tcPr>
          <w:p w14:paraId="5423B0B9" w14:textId="10DB5431" w:rsidR="00AF06CB" w:rsidRDefault="00AF06CB" w:rsidP="00A41B27">
            <w:pPr>
              <w:pStyle w:val="Instructions"/>
              <w:rPr>
                <w:noProof/>
              </w:rPr>
            </w:pPr>
            <w:r>
              <w:rPr>
                <w:noProof/>
              </w:rPr>
              <w:t>Deplacement</w:t>
            </w:r>
          </w:p>
        </w:tc>
        <w:tc>
          <w:tcPr>
            <w:tcW w:w="1504" w:type="dxa"/>
          </w:tcPr>
          <w:p w14:paraId="783F93D4" w14:textId="77777777" w:rsidR="00AF06CB" w:rsidRDefault="00AF06CB" w:rsidP="00A41B27">
            <w:pPr>
              <w:pStyle w:val="Instructions"/>
              <w:rPr>
                <w:noProof/>
              </w:rPr>
            </w:pPr>
            <w:r>
              <w:rPr>
                <w:noProof/>
              </w:rPr>
              <w:t>Mme Nirina (personnel)</w:t>
            </w:r>
          </w:p>
        </w:tc>
      </w:tr>
    </w:tbl>
    <w:p w14:paraId="66DE9CB4" w14:textId="77777777" w:rsidR="00AF06CB" w:rsidRDefault="00AF06CB" w:rsidP="00AF06CB">
      <w:pPr>
        <w:rPr>
          <w:noProof/>
        </w:rPr>
      </w:pPr>
    </w:p>
    <w:p w14:paraId="5BD2DC27" w14:textId="2F5D432A" w:rsidR="00AF06CB" w:rsidRDefault="00AF06CB" w:rsidP="00AF06CB">
      <w:pPr>
        <w:pStyle w:val="Paragraphedeliste"/>
        <w:numPr>
          <w:ilvl w:val="0"/>
          <w:numId w:val="3"/>
        </w:numPr>
        <w:rPr>
          <w:noProof/>
        </w:rPr>
      </w:pPr>
      <w:r>
        <w:rPr>
          <w:noProof/>
        </w:rPr>
        <w:t>Salaire ou indemnité du personnel</w:t>
      </w:r>
    </w:p>
    <w:tbl>
      <w:tblPr>
        <w:tblStyle w:val="Grilledutableau"/>
        <w:tblW w:w="12703" w:type="dxa"/>
        <w:tblInd w:w="-1139" w:type="dxa"/>
        <w:tblLook w:val="04A0" w:firstRow="1" w:lastRow="0" w:firstColumn="1" w:lastColumn="0" w:noHBand="0" w:noVBand="1"/>
      </w:tblPr>
      <w:tblGrid>
        <w:gridCol w:w="1338"/>
        <w:gridCol w:w="1122"/>
        <w:gridCol w:w="1121"/>
        <w:gridCol w:w="1071"/>
        <w:gridCol w:w="1121"/>
        <w:gridCol w:w="2092"/>
        <w:gridCol w:w="1830"/>
        <w:gridCol w:w="1504"/>
        <w:gridCol w:w="1504"/>
      </w:tblGrid>
      <w:tr w:rsidR="00AF06CB" w:rsidRPr="009D6E6C" w14:paraId="406E2FE3" w14:textId="77777777" w:rsidTr="00A41B27">
        <w:trPr>
          <w:trHeight w:val="430"/>
        </w:trPr>
        <w:tc>
          <w:tcPr>
            <w:tcW w:w="1338" w:type="dxa"/>
            <w:vMerge w:val="restart"/>
          </w:tcPr>
          <w:p w14:paraId="75586212" w14:textId="77777777" w:rsidR="00AF06CB" w:rsidRPr="009D6E6C" w:rsidRDefault="00AF06CB" w:rsidP="00A41B27">
            <w:pPr>
              <w:pStyle w:val="Instructions"/>
              <w:rPr>
                <w:b/>
                <w:noProof/>
              </w:rPr>
            </w:pPr>
            <w:r w:rsidRPr="009D6E6C">
              <w:rPr>
                <w:b/>
                <w:noProof/>
              </w:rPr>
              <w:t>Date</w:t>
            </w:r>
          </w:p>
        </w:tc>
        <w:tc>
          <w:tcPr>
            <w:tcW w:w="2243" w:type="dxa"/>
            <w:gridSpan w:val="2"/>
          </w:tcPr>
          <w:p w14:paraId="5AB74FBD" w14:textId="77777777" w:rsidR="00AF06CB" w:rsidRPr="009D6E6C" w:rsidRDefault="00AF06CB" w:rsidP="00A41B27">
            <w:pPr>
              <w:pStyle w:val="Instructions"/>
              <w:jc w:val="center"/>
              <w:rPr>
                <w:b/>
                <w:noProof/>
              </w:rPr>
            </w:pPr>
            <w:r w:rsidRPr="009D6E6C">
              <w:rPr>
                <w:b/>
                <w:noProof/>
              </w:rPr>
              <w:t>Compte générale</w:t>
            </w:r>
          </w:p>
        </w:tc>
        <w:tc>
          <w:tcPr>
            <w:tcW w:w="2192" w:type="dxa"/>
            <w:gridSpan w:val="2"/>
          </w:tcPr>
          <w:p w14:paraId="457AE199" w14:textId="77777777" w:rsidR="00AF06CB" w:rsidRPr="009D6E6C" w:rsidRDefault="00AF06CB" w:rsidP="00A41B27">
            <w:pPr>
              <w:pStyle w:val="Instructions"/>
              <w:jc w:val="center"/>
              <w:rPr>
                <w:b/>
                <w:noProof/>
              </w:rPr>
            </w:pPr>
            <w:r w:rsidRPr="009D6E6C">
              <w:rPr>
                <w:b/>
                <w:noProof/>
              </w:rPr>
              <w:t>Montant</w:t>
            </w:r>
          </w:p>
        </w:tc>
        <w:tc>
          <w:tcPr>
            <w:tcW w:w="2092" w:type="dxa"/>
            <w:vMerge w:val="restart"/>
          </w:tcPr>
          <w:p w14:paraId="162D7F8E" w14:textId="77777777" w:rsidR="00AF06CB" w:rsidRPr="009D6E6C" w:rsidRDefault="00AF06CB" w:rsidP="00A41B27">
            <w:pPr>
              <w:pStyle w:val="Instructions"/>
              <w:rPr>
                <w:b/>
                <w:noProof/>
              </w:rPr>
            </w:pPr>
            <w:r w:rsidRPr="009D6E6C">
              <w:rPr>
                <w:b/>
                <w:noProof/>
              </w:rPr>
              <w:t>Libellé d’ecriture</w:t>
            </w:r>
          </w:p>
        </w:tc>
        <w:tc>
          <w:tcPr>
            <w:tcW w:w="1830" w:type="dxa"/>
            <w:vMerge w:val="restart"/>
          </w:tcPr>
          <w:p w14:paraId="6A831D4F" w14:textId="77777777" w:rsidR="00AF06CB" w:rsidRPr="009D6E6C" w:rsidRDefault="00AF06CB" w:rsidP="00A41B27">
            <w:pPr>
              <w:pStyle w:val="Instructions"/>
              <w:rPr>
                <w:b/>
                <w:noProof/>
              </w:rPr>
            </w:pPr>
            <w:r>
              <w:rPr>
                <w:b/>
                <w:noProof/>
              </w:rPr>
              <w:t xml:space="preserve">Pièce justificatif </w:t>
            </w:r>
          </w:p>
        </w:tc>
        <w:tc>
          <w:tcPr>
            <w:tcW w:w="1504" w:type="dxa"/>
            <w:vMerge w:val="restart"/>
          </w:tcPr>
          <w:p w14:paraId="43085EC7" w14:textId="77777777" w:rsidR="00AF06CB" w:rsidRPr="009D6E6C" w:rsidRDefault="00AF06CB" w:rsidP="00A41B27">
            <w:pPr>
              <w:pStyle w:val="Instructions"/>
              <w:rPr>
                <w:b/>
                <w:noProof/>
              </w:rPr>
            </w:pPr>
            <w:r w:rsidRPr="009D6E6C">
              <w:rPr>
                <w:b/>
                <w:noProof/>
              </w:rPr>
              <w:t>Poste budgetaire</w:t>
            </w:r>
          </w:p>
        </w:tc>
        <w:tc>
          <w:tcPr>
            <w:tcW w:w="1504" w:type="dxa"/>
            <w:vMerge w:val="restart"/>
          </w:tcPr>
          <w:p w14:paraId="3328D488" w14:textId="77777777" w:rsidR="00AF06CB" w:rsidRPr="009D6E6C" w:rsidRDefault="00AF06CB" w:rsidP="00A41B27">
            <w:pPr>
              <w:pStyle w:val="Instructions"/>
              <w:rPr>
                <w:b/>
                <w:noProof/>
              </w:rPr>
            </w:pPr>
            <w:r>
              <w:rPr>
                <w:b/>
                <w:noProof/>
              </w:rPr>
              <w:t>Compte analytique</w:t>
            </w:r>
          </w:p>
        </w:tc>
      </w:tr>
      <w:tr w:rsidR="00AF06CB" w14:paraId="0ED53CAB" w14:textId="77777777" w:rsidTr="00A41B27">
        <w:trPr>
          <w:trHeight w:val="430"/>
        </w:trPr>
        <w:tc>
          <w:tcPr>
            <w:tcW w:w="1338" w:type="dxa"/>
            <w:vMerge/>
          </w:tcPr>
          <w:p w14:paraId="5E2FE012" w14:textId="77777777" w:rsidR="00AF06CB" w:rsidRDefault="00AF06CB" w:rsidP="00A41B27">
            <w:pPr>
              <w:pStyle w:val="Instructions"/>
              <w:rPr>
                <w:noProof/>
              </w:rPr>
            </w:pPr>
          </w:p>
        </w:tc>
        <w:tc>
          <w:tcPr>
            <w:tcW w:w="1122" w:type="dxa"/>
          </w:tcPr>
          <w:p w14:paraId="6DB3ECC0" w14:textId="77777777" w:rsidR="00AF06CB" w:rsidRPr="009D6E6C" w:rsidRDefault="00AF06CB" w:rsidP="00A41B27">
            <w:pPr>
              <w:pStyle w:val="Instructions"/>
              <w:rPr>
                <w:i/>
                <w:noProof/>
              </w:rPr>
            </w:pPr>
            <w:r w:rsidRPr="009D6E6C">
              <w:rPr>
                <w:i/>
                <w:noProof/>
              </w:rPr>
              <w:t>Débit</w:t>
            </w:r>
          </w:p>
        </w:tc>
        <w:tc>
          <w:tcPr>
            <w:tcW w:w="1121" w:type="dxa"/>
          </w:tcPr>
          <w:p w14:paraId="2A8E7644" w14:textId="77777777" w:rsidR="00AF06CB" w:rsidRPr="009D6E6C" w:rsidRDefault="00AF06CB" w:rsidP="00A41B27">
            <w:pPr>
              <w:pStyle w:val="Instructions"/>
              <w:rPr>
                <w:i/>
                <w:noProof/>
              </w:rPr>
            </w:pPr>
            <w:r w:rsidRPr="009D6E6C">
              <w:rPr>
                <w:i/>
                <w:noProof/>
              </w:rPr>
              <w:t>Crédit</w:t>
            </w:r>
          </w:p>
        </w:tc>
        <w:tc>
          <w:tcPr>
            <w:tcW w:w="1071" w:type="dxa"/>
          </w:tcPr>
          <w:p w14:paraId="365BD390" w14:textId="77777777" w:rsidR="00AF06CB" w:rsidRPr="009D6E6C" w:rsidRDefault="00AF06CB" w:rsidP="00A41B27">
            <w:pPr>
              <w:pStyle w:val="Instructions"/>
              <w:rPr>
                <w:i/>
                <w:noProof/>
              </w:rPr>
            </w:pPr>
            <w:r w:rsidRPr="009D6E6C">
              <w:rPr>
                <w:i/>
                <w:noProof/>
              </w:rPr>
              <w:t>Débit</w:t>
            </w:r>
          </w:p>
        </w:tc>
        <w:tc>
          <w:tcPr>
            <w:tcW w:w="1121" w:type="dxa"/>
          </w:tcPr>
          <w:p w14:paraId="7BD01260" w14:textId="77777777" w:rsidR="00AF06CB" w:rsidRPr="009D6E6C" w:rsidRDefault="00AF06CB" w:rsidP="00A41B27">
            <w:pPr>
              <w:pStyle w:val="Instructions"/>
              <w:rPr>
                <w:i/>
                <w:noProof/>
              </w:rPr>
            </w:pPr>
            <w:r w:rsidRPr="009D6E6C">
              <w:rPr>
                <w:i/>
                <w:noProof/>
              </w:rPr>
              <w:t>Crédit</w:t>
            </w:r>
          </w:p>
        </w:tc>
        <w:tc>
          <w:tcPr>
            <w:tcW w:w="2092" w:type="dxa"/>
            <w:vMerge/>
          </w:tcPr>
          <w:p w14:paraId="785DEF9F" w14:textId="77777777" w:rsidR="00AF06CB" w:rsidRDefault="00AF06CB" w:rsidP="00A41B27">
            <w:pPr>
              <w:pStyle w:val="Instructions"/>
              <w:rPr>
                <w:noProof/>
              </w:rPr>
            </w:pPr>
          </w:p>
        </w:tc>
        <w:tc>
          <w:tcPr>
            <w:tcW w:w="1830" w:type="dxa"/>
            <w:vMerge/>
          </w:tcPr>
          <w:p w14:paraId="46BEA59E" w14:textId="77777777" w:rsidR="00AF06CB" w:rsidRDefault="00AF06CB" w:rsidP="00A41B27">
            <w:pPr>
              <w:pStyle w:val="Instructions"/>
              <w:rPr>
                <w:noProof/>
              </w:rPr>
            </w:pPr>
          </w:p>
        </w:tc>
        <w:tc>
          <w:tcPr>
            <w:tcW w:w="1504" w:type="dxa"/>
            <w:vMerge/>
          </w:tcPr>
          <w:p w14:paraId="1AE465CF" w14:textId="77777777" w:rsidR="00AF06CB" w:rsidRDefault="00AF06CB" w:rsidP="00A41B27">
            <w:pPr>
              <w:pStyle w:val="Instructions"/>
              <w:rPr>
                <w:noProof/>
              </w:rPr>
            </w:pPr>
          </w:p>
        </w:tc>
        <w:tc>
          <w:tcPr>
            <w:tcW w:w="1504" w:type="dxa"/>
            <w:vMerge/>
          </w:tcPr>
          <w:p w14:paraId="47226DA5" w14:textId="77777777" w:rsidR="00AF06CB" w:rsidRDefault="00AF06CB" w:rsidP="00A41B27">
            <w:pPr>
              <w:pStyle w:val="Instructions"/>
              <w:rPr>
                <w:noProof/>
              </w:rPr>
            </w:pPr>
          </w:p>
        </w:tc>
      </w:tr>
      <w:tr w:rsidR="00AF06CB" w14:paraId="72A41A2A" w14:textId="77777777" w:rsidTr="00A41B27">
        <w:trPr>
          <w:trHeight w:val="421"/>
        </w:trPr>
        <w:tc>
          <w:tcPr>
            <w:tcW w:w="1338" w:type="dxa"/>
            <w:vAlign w:val="center"/>
          </w:tcPr>
          <w:p w14:paraId="25852AEA" w14:textId="77777777" w:rsidR="00AF06CB" w:rsidRDefault="00AF06CB" w:rsidP="00A41B27">
            <w:pPr>
              <w:pStyle w:val="Instructions"/>
              <w:jc w:val="center"/>
              <w:rPr>
                <w:noProof/>
              </w:rPr>
            </w:pPr>
            <w:r>
              <w:rPr>
                <w:noProof/>
              </w:rPr>
              <w:t>03/10/2020</w:t>
            </w:r>
          </w:p>
          <w:p w14:paraId="00CC0EBB" w14:textId="77777777" w:rsidR="00AF06CB" w:rsidRPr="009D6E6C" w:rsidRDefault="00AF06CB" w:rsidP="00A41B27">
            <w:pPr>
              <w:tabs>
                <w:tab w:val="left" w:pos="765"/>
              </w:tabs>
              <w:jc w:val="center"/>
            </w:pPr>
          </w:p>
        </w:tc>
        <w:tc>
          <w:tcPr>
            <w:tcW w:w="1122" w:type="dxa"/>
          </w:tcPr>
          <w:p w14:paraId="2F5DC67F" w14:textId="77777777" w:rsidR="00AF06CB" w:rsidRDefault="00AF06CB" w:rsidP="00A41B27">
            <w:pPr>
              <w:pStyle w:val="Instructions"/>
              <w:rPr>
                <w:noProof/>
              </w:rPr>
            </w:pPr>
            <w:r>
              <w:rPr>
                <w:noProof/>
              </w:rPr>
              <w:t>625000</w:t>
            </w:r>
          </w:p>
        </w:tc>
        <w:tc>
          <w:tcPr>
            <w:tcW w:w="1121" w:type="dxa"/>
          </w:tcPr>
          <w:p w14:paraId="3B94B035" w14:textId="77777777" w:rsidR="00AF06CB" w:rsidRDefault="00AF06CB" w:rsidP="00A41B27">
            <w:pPr>
              <w:pStyle w:val="Instructions"/>
              <w:rPr>
                <w:noProof/>
              </w:rPr>
            </w:pPr>
          </w:p>
          <w:p w14:paraId="5238BDD4" w14:textId="77777777" w:rsidR="00AF06CB" w:rsidRDefault="00AF06CB" w:rsidP="00A41B27">
            <w:pPr>
              <w:pStyle w:val="Instructions"/>
              <w:rPr>
                <w:noProof/>
              </w:rPr>
            </w:pPr>
          </w:p>
          <w:p w14:paraId="65D744A1" w14:textId="77777777" w:rsidR="00AF06CB" w:rsidRDefault="00AF06CB" w:rsidP="00A41B27">
            <w:pPr>
              <w:pStyle w:val="Instructions"/>
              <w:rPr>
                <w:noProof/>
              </w:rPr>
            </w:pPr>
            <w:r>
              <w:rPr>
                <w:noProof/>
              </w:rPr>
              <w:t>530000</w:t>
            </w:r>
          </w:p>
        </w:tc>
        <w:tc>
          <w:tcPr>
            <w:tcW w:w="1071" w:type="dxa"/>
          </w:tcPr>
          <w:p w14:paraId="0E70D3CB" w14:textId="77777777" w:rsidR="00AF06CB" w:rsidRDefault="00AF06CB" w:rsidP="00A41B27">
            <w:pPr>
              <w:pStyle w:val="Instructions"/>
              <w:rPr>
                <w:noProof/>
              </w:rPr>
            </w:pPr>
            <w:r>
              <w:rPr>
                <w:noProof/>
              </w:rPr>
              <w:t>5000</w:t>
            </w:r>
          </w:p>
        </w:tc>
        <w:tc>
          <w:tcPr>
            <w:tcW w:w="1121" w:type="dxa"/>
          </w:tcPr>
          <w:p w14:paraId="1979DD87" w14:textId="77777777" w:rsidR="00AF06CB" w:rsidRDefault="00AF06CB" w:rsidP="00A41B27">
            <w:pPr>
              <w:pStyle w:val="Instructions"/>
              <w:rPr>
                <w:noProof/>
              </w:rPr>
            </w:pPr>
          </w:p>
          <w:p w14:paraId="73344228" w14:textId="77777777" w:rsidR="00AF06CB" w:rsidRDefault="00AF06CB" w:rsidP="00A41B27">
            <w:pPr>
              <w:pStyle w:val="Instructions"/>
              <w:rPr>
                <w:noProof/>
              </w:rPr>
            </w:pPr>
          </w:p>
          <w:p w14:paraId="36DAE8A0" w14:textId="77777777" w:rsidR="00AF06CB" w:rsidRDefault="00AF06CB" w:rsidP="00A41B27">
            <w:pPr>
              <w:pStyle w:val="Instructions"/>
              <w:rPr>
                <w:noProof/>
              </w:rPr>
            </w:pPr>
            <w:r>
              <w:rPr>
                <w:noProof/>
              </w:rPr>
              <w:t>5000</w:t>
            </w:r>
          </w:p>
        </w:tc>
        <w:tc>
          <w:tcPr>
            <w:tcW w:w="2092" w:type="dxa"/>
          </w:tcPr>
          <w:p w14:paraId="071B11C7" w14:textId="62AE26E2" w:rsidR="00AF06CB" w:rsidRDefault="008E43B4" w:rsidP="00A41B27">
            <w:pPr>
              <w:pStyle w:val="Instructions"/>
              <w:rPr>
                <w:noProof/>
              </w:rPr>
            </w:pPr>
            <w:r>
              <w:rPr>
                <w:noProof/>
              </w:rPr>
              <w:t>Salaire Avril</w:t>
            </w:r>
            <w:r w:rsidR="00AF06CB">
              <w:rPr>
                <w:noProof/>
              </w:rPr>
              <w:t xml:space="preserve"> Mme Nirina</w:t>
            </w:r>
          </w:p>
        </w:tc>
        <w:tc>
          <w:tcPr>
            <w:tcW w:w="1830" w:type="dxa"/>
          </w:tcPr>
          <w:p w14:paraId="3485B5FE" w14:textId="77777777" w:rsidR="00AF06CB" w:rsidRDefault="00AF06CB" w:rsidP="00A41B27">
            <w:pPr>
              <w:pStyle w:val="Instructions"/>
              <w:rPr>
                <w:noProof/>
              </w:rPr>
            </w:pPr>
            <w:r>
              <w:rPr>
                <w:noProof/>
              </w:rPr>
              <w:t>N° facture</w:t>
            </w:r>
          </w:p>
        </w:tc>
        <w:tc>
          <w:tcPr>
            <w:tcW w:w="1504" w:type="dxa"/>
          </w:tcPr>
          <w:p w14:paraId="08A39BAE" w14:textId="55560F98" w:rsidR="00AF06CB" w:rsidRDefault="008E43B4" w:rsidP="00A41B27">
            <w:pPr>
              <w:pStyle w:val="Instructions"/>
              <w:rPr>
                <w:noProof/>
              </w:rPr>
            </w:pPr>
            <w:r>
              <w:rPr>
                <w:noProof/>
              </w:rPr>
              <w:t>Salaire</w:t>
            </w:r>
          </w:p>
        </w:tc>
        <w:tc>
          <w:tcPr>
            <w:tcW w:w="1504" w:type="dxa"/>
          </w:tcPr>
          <w:p w14:paraId="079823DA" w14:textId="77777777" w:rsidR="00AF06CB" w:rsidRDefault="00AF06CB" w:rsidP="00A41B27">
            <w:pPr>
              <w:pStyle w:val="Instructions"/>
              <w:rPr>
                <w:noProof/>
              </w:rPr>
            </w:pPr>
            <w:r>
              <w:rPr>
                <w:noProof/>
              </w:rPr>
              <w:t>Mme Nirina (personnel)</w:t>
            </w:r>
          </w:p>
        </w:tc>
      </w:tr>
    </w:tbl>
    <w:p w14:paraId="2E55DF1E" w14:textId="77777777" w:rsidR="00AF06CB" w:rsidRDefault="00AF06CB" w:rsidP="00AF06CB">
      <w:pPr>
        <w:pStyle w:val="Paragraphedeliste"/>
        <w:ind w:left="1440" w:firstLine="0"/>
        <w:rPr>
          <w:noProof/>
        </w:rPr>
      </w:pPr>
    </w:p>
    <w:p w14:paraId="29A615FD" w14:textId="61A12AFC" w:rsidR="00772ECC" w:rsidRDefault="00963E7D">
      <w:pPr>
        <w:ind w:left="720"/>
        <w:rPr>
          <w:noProof/>
        </w:rPr>
      </w:pPr>
      <w:r>
        <w:rPr>
          <w:noProof/>
          <w:lang w:bidi="fr-FR"/>
        </w:rPr>
        <w:t xml:space="preserve"> </w:t>
      </w:r>
    </w:p>
    <w:sectPr w:rsidR="00772ECC" w:rsidSect="00186ECE">
      <w:headerReference w:type="default" r:id="rId12"/>
      <w:footerReference w:type="default" r:id="rId13"/>
      <w:pgSz w:w="11906" w:h="16838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" w:author="Auteur" w:initials="A">
    <w:p w14:paraId="15D438C1" w14:textId="495A2378" w:rsidR="00FD3BF3" w:rsidRDefault="00FD3BF3">
      <w:pPr>
        <w:pStyle w:val="Commentaire"/>
      </w:pPr>
      <w:r>
        <w:rPr>
          <w:rStyle w:val="Marquedecommentaire"/>
        </w:rPr>
        <w:annotationRef/>
      </w:r>
      <w:r>
        <w:t>Je ne sais pas si c’est la référence de bordereau de versement ou le relevé bancaire</w:t>
      </w:r>
    </w:p>
  </w:comment>
  <w:comment w:id="3" w:author="Auteur" w:initials="A">
    <w:p w14:paraId="6111CC41" w14:textId="5570547E" w:rsidR="00A73D70" w:rsidRDefault="00A73D70">
      <w:pPr>
        <w:pStyle w:val="Commentaire"/>
      </w:pPr>
      <w:r>
        <w:rPr>
          <w:rStyle w:val="Marquedecommentaire"/>
        </w:rPr>
        <w:annotationRef/>
      </w:r>
      <w:r>
        <w:t>Le moment où on paie n’est pas bien défini (ex : par mois, ou montant minimum pour passer au paiement)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5D438C1" w15:done="0"/>
  <w15:commentEx w15:paraId="6111CC41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167263" w14:textId="77777777" w:rsidR="00EC0505" w:rsidRDefault="00EC0505">
      <w:pPr>
        <w:spacing w:after="0" w:line="240" w:lineRule="auto"/>
      </w:pPr>
      <w:r>
        <w:separator/>
      </w:r>
    </w:p>
  </w:endnote>
  <w:endnote w:type="continuationSeparator" w:id="0">
    <w:p w14:paraId="6FE923E1" w14:textId="77777777" w:rsidR="00EC0505" w:rsidRDefault="00EC05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1D70DB" w14:textId="77777777" w:rsidR="00772ECC" w:rsidRDefault="00963E7D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7C2FCF7" wp14:editId="2E6F5989">
              <wp:simplePos x="0" y="0"/>
              <wp:positionH relativeFrom="page">
                <wp:posOffset>922655</wp:posOffset>
              </wp:positionH>
              <wp:positionV relativeFrom="page">
                <wp:posOffset>9763287</wp:posOffset>
              </wp:positionV>
              <wp:extent cx="5715000" cy="0"/>
              <wp:effectExtent l="0" t="0" r="0" b="0"/>
              <wp:wrapNone/>
              <wp:docPr id="8" name="Connecteur droit 8">
                <a:extLst xmlns:a="http://schemas.openxmlformats.org/drawingml/2006/main">
                  <a:ext uri="{C183D7F6-B498-43B3-948B-1728B52AA6E4}">
                    <adec:decorative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150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accent5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83DED26" id="Connecteur droit 8" o:spid="_x0000_s1026" style="position:absolute;z-index:25165721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72.65pt,768.75pt" to="522.65pt,76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" strokecolor="#4472c4 [3208]" strokeweight="1pt">
              <v:stroke joinstyle="miter"/>
              <w10:wrap anchorx="page" anchory="page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81594B" w14:textId="77777777" w:rsidR="00EC0505" w:rsidRDefault="00EC0505">
      <w:pPr>
        <w:spacing w:after="0" w:line="240" w:lineRule="auto"/>
      </w:pPr>
      <w:r>
        <w:separator/>
      </w:r>
    </w:p>
  </w:footnote>
  <w:footnote w:type="continuationSeparator" w:id="0">
    <w:p w14:paraId="216A9197" w14:textId="77777777" w:rsidR="00EC0505" w:rsidRDefault="00EC05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3AD9D0" w14:textId="77777777" w:rsidR="00772ECC" w:rsidRDefault="00963E7D">
    <w:pPr>
      <w:pStyle w:val="En-tt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1D6C949F" wp14:editId="698E6B9B">
              <wp:simplePos x="0" y="0"/>
              <wp:positionH relativeFrom="column">
                <wp:align>center</wp:align>
              </wp:positionH>
              <wp:positionV relativeFrom="page">
                <wp:posOffset>914400</wp:posOffset>
              </wp:positionV>
              <wp:extent cx="5715000" cy="0"/>
              <wp:effectExtent l="0" t="0" r="0" b="0"/>
              <wp:wrapNone/>
              <wp:docPr id="7" name="Connecteur droit 7">
                <a:extLst xmlns:a="http://schemas.openxmlformats.org/drawingml/2006/main">
                  <a:ext uri="{C183D7F6-B498-43B3-948B-1728B52AA6E4}">
                    <adec:decorative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150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accent5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4FAEBC6" id="Connecteur droit 7" o:spid="_x0000_s1026" style="position:absolute;z-index:251656192;visibility:visible;mso-wrap-style:square;mso-width-percent:0;mso-wrap-distance-left:9pt;mso-wrap-distance-top:0;mso-wrap-distance-right:9pt;mso-wrap-distance-bottom:0;mso-position-horizontal:center;mso-position-horizontal-relative:text;mso-position-vertical:absolute;mso-position-vertical-relative:page;mso-width-percent:0;mso-width-relative:margin" from="0,1in" to="450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" strokecolor="#4472c4 [3208]" strokeweight="1pt">
              <v:stroke joinstyle="miter"/>
              <w10:wrap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386638"/>
    <w:multiLevelType w:val="hybridMultilevel"/>
    <w:tmpl w:val="9C108676"/>
    <w:lvl w:ilvl="0" w:tplc="E5849D52">
      <w:start w:val="1"/>
      <w:numFmt w:val="decimal"/>
      <w:lvlText w:val="%1."/>
      <w:lvlJc w:val="left"/>
      <w:pPr>
        <w:ind w:left="720" w:hanging="360"/>
      </w:pPr>
      <w:rPr>
        <w:color w:val="4472C4" w:themeColor="accent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B27C13"/>
    <w:multiLevelType w:val="hybridMultilevel"/>
    <w:tmpl w:val="E43C96A8"/>
    <w:lvl w:ilvl="0" w:tplc="43C40F1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color w:val="4472C4" w:themeColor="accent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317F0D"/>
    <w:multiLevelType w:val="hybridMultilevel"/>
    <w:tmpl w:val="86A845E0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B691E62"/>
    <w:multiLevelType w:val="hybridMultilevel"/>
    <w:tmpl w:val="053AEFFE"/>
    <w:lvl w:ilvl="0" w:tplc="AE70A34C">
      <w:numFmt w:val="bullet"/>
      <w:lvlText w:val=""/>
      <w:lvlJc w:val="left"/>
      <w:pPr>
        <w:ind w:left="720" w:hanging="360"/>
      </w:pPr>
      <w:rPr>
        <w:rFonts w:ascii="Symbol" w:eastAsia="MS Mincho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4E7"/>
    <w:rsid w:val="000016DD"/>
    <w:rsid w:val="000C72D5"/>
    <w:rsid w:val="00144335"/>
    <w:rsid w:val="00144E2D"/>
    <w:rsid w:val="00186ECE"/>
    <w:rsid w:val="00211B91"/>
    <w:rsid w:val="0022290C"/>
    <w:rsid w:val="002875DE"/>
    <w:rsid w:val="0029540C"/>
    <w:rsid w:val="002F543A"/>
    <w:rsid w:val="00304B0C"/>
    <w:rsid w:val="003518FE"/>
    <w:rsid w:val="003D160E"/>
    <w:rsid w:val="004618A9"/>
    <w:rsid w:val="004A2F6C"/>
    <w:rsid w:val="004D5A18"/>
    <w:rsid w:val="005B0B2F"/>
    <w:rsid w:val="006251B0"/>
    <w:rsid w:val="007475A5"/>
    <w:rsid w:val="007708BE"/>
    <w:rsid w:val="00772ECC"/>
    <w:rsid w:val="00805CBF"/>
    <w:rsid w:val="00810DD4"/>
    <w:rsid w:val="00827490"/>
    <w:rsid w:val="008E43B4"/>
    <w:rsid w:val="00907661"/>
    <w:rsid w:val="00956A02"/>
    <w:rsid w:val="00963E7D"/>
    <w:rsid w:val="009C16B1"/>
    <w:rsid w:val="009D6E6C"/>
    <w:rsid w:val="00A011A0"/>
    <w:rsid w:val="00A37DAF"/>
    <w:rsid w:val="00A73D70"/>
    <w:rsid w:val="00AE03C5"/>
    <w:rsid w:val="00AF06CB"/>
    <w:rsid w:val="00B26053"/>
    <w:rsid w:val="00BA6C48"/>
    <w:rsid w:val="00BC764A"/>
    <w:rsid w:val="00C477E6"/>
    <w:rsid w:val="00C633FF"/>
    <w:rsid w:val="00CE74E7"/>
    <w:rsid w:val="00CF4691"/>
    <w:rsid w:val="00E07920"/>
    <w:rsid w:val="00E12FF3"/>
    <w:rsid w:val="00E16CA5"/>
    <w:rsid w:val="00E94E55"/>
    <w:rsid w:val="00EC0505"/>
    <w:rsid w:val="00F27956"/>
    <w:rsid w:val="00F53D78"/>
    <w:rsid w:val="00F71A93"/>
    <w:rsid w:val="00FD3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9A82F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color w:val="595959" w:themeColor="text1" w:themeTint="A6"/>
    </w:rPr>
  </w:style>
  <w:style w:type="paragraph" w:styleId="Titre1">
    <w:name w:val="heading 1"/>
    <w:basedOn w:val="Normal"/>
    <w:next w:val="Normal"/>
    <w:link w:val="Titre1Car"/>
    <w:uiPriority w:val="9"/>
    <w:qFormat/>
    <w:rsid w:val="00304B0C"/>
    <w:pPr>
      <w:keepNext/>
      <w:keepLines/>
      <w:spacing w:before="600" w:after="40" w:line="240" w:lineRule="auto"/>
      <w:outlineLvl w:val="0"/>
    </w:pPr>
    <w:rPr>
      <w:rFonts w:asciiTheme="majorHAnsi" w:eastAsiaTheme="majorEastAsia" w:hAnsiTheme="majorHAnsi" w:cstheme="majorBidi"/>
      <w:color w:val="4472C4" w:themeColor="accent5"/>
      <w:kern w:val="28"/>
      <w:sz w:val="52"/>
      <w:szCs w:val="52"/>
      <w14:ligatures w14:val="standard"/>
      <w14:numForm w14:val="oldSty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pBdr>
        <w:top w:val="single" w:sz="4" w:space="1" w:color="4472C4" w:themeColor="accent5"/>
      </w:pBdr>
      <w:spacing w:before="200" w:after="60" w:line="240" w:lineRule="auto"/>
      <w:outlineLvl w:val="1"/>
    </w:pPr>
    <w:rPr>
      <w:rFonts w:asciiTheme="majorHAnsi" w:eastAsiaTheme="majorEastAsia" w:hAnsiTheme="majorHAnsi" w:cstheme="majorBidi"/>
      <w:color w:val="4472C4" w:themeColor="accent5"/>
      <w:kern w:val="28"/>
      <w:sz w:val="32"/>
      <w:szCs w:val="32"/>
      <w14:ligatures w14:val="standard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</w:style>
  <w:style w:type="character" w:customStyle="1" w:styleId="Titre1Car">
    <w:name w:val="Titre 1 Car"/>
    <w:basedOn w:val="Policepardfaut"/>
    <w:link w:val="Titre1"/>
    <w:uiPriority w:val="9"/>
    <w:rsid w:val="00304B0C"/>
    <w:rPr>
      <w:rFonts w:asciiTheme="majorHAnsi" w:eastAsiaTheme="majorEastAsia" w:hAnsiTheme="majorHAnsi" w:cstheme="majorBidi"/>
      <w:color w:val="4472C4" w:themeColor="accent5"/>
      <w:kern w:val="28"/>
      <w:sz w:val="52"/>
      <w:szCs w:val="52"/>
      <w14:ligatures w14:val="standard"/>
      <w14:numForm w14:val="oldStyle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color w:val="4472C4" w:themeColor="accent5"/>
      <w:kern w:val="28"/>
      <w:sz w:val="32"/>
      <w:szCs w:val="32"/>
      <w14:ligatures w14:val="standard"/>
    </w:rPr>
  </w:style>
  <w:style w:type="paragraph" w:styleId="Paragraphedeliste">
    <w:name w:val="List Paragraph"/>
    <w:basedOn w:val="Normal"/>
    <w:link w:val="ParagraphedelisteCar"/>
    <w:uiPriority w:val="34"/>
    <w:qFormat/>
    <w:pPr>
      <w:spacing w:after="240" w:line="240" w:lineRule="auto"/>
      <w:ind w:left="720" w:hanging="288"/>
      <w:contextualSpacing/>
    </w:pPr>
    <w:rPr>
      <w:rFonts w:eastAsia="MS Mincho"/>
      <w:color w:val="404040" w:themeColor="text1" w:themeTint="BF"/>
      <w:kern w:val="20"/>
      <w14:ligatures w14:val="standard"/>
    </w:rPr>
  </w:style>
  <w:style w:type="character" w:styleId="Lienhypertexte">
    <w:name w:val="Hyperlink"/>
    <w:basedOn w:val="Policepardfaut"/>
    <w:uiPriority w:val="99"/>
    <w:unhideWhenUsed/>
    <w:rPr>
      <w:color w:val="0563C1" w:themeColor="hyperlink"/>
      <w:u w:val="single"/>
    </w:rPr>
  </w:style>
  <w:style w:type="character" w:customStyle="1" w:styleId="ParagraphedelisteCar">
    <w:name w:val="Paragraphe de liste Car"/>
    <w:basedOn w:val="Policepardfaut"/>
    <w:link w:val="Paragraphedeliste"/>
    <w:uiPriority w:val="34"/>
    <w:rPr>
      <w:rFonts w:eastAsia="MS Mincho"/>
      <w:color w:val="404040" w:themeColor="text1" w:themeTint="BF"/>
      <w:kern w:val="20"/>
      <w14:ligatures w14:val="standard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after="160" w:line="240" w:lineRule="auto"/>
    </w:pPr>
    <w:rPr>
      <w:rFonts w:ascii="Arial" w:eastAsia="MS Mincho" w:hAnsi="Arial" w:cs="Arial"/>
      <w:color w:val="484848"/>
      <w:kern w:val="20"/>
      <w:sz w:val="20"/>
      <w:szCs w:val="20"/>
      <w14:ligatures w14:val="standard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rFonts w:ascii="Arial" w:eastAsia="MS Mincho" w:hAnsi="Arial" w:cs="Arial"/>
      <w:color w:val="484848"/>
      <w:kern w:val="20"/>
      <w:sz w:val="20"/>
      <w:szCs w:val="20"/>
      <w14:ligatures w14:val="standard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character" w:styleId="lev">
    <w:name w:val="Strong"/>
    <w:basedOn w:val="Policepardfaut"/>
    <w:uiPriority w:val="22"/>
    <w:qFormat/>
    <w:rPr>
      <w:b/>
      <w:bCs/>
      <w:color w:val="595959" w:themeColor="text1" w:themeTint="A6"/>
    </w:rPr>
  </w:style>
  <w:style w:type="character" w:styleId="Accentuation">
    <w:name w:val="Emphasis"/>
    <w:basedOn w:val="Policepardfaut"/>
    <w:uiPriority w:val="20"/>
    <w:qFormat/>
    <w:rPr>
      <w:i w:val="0"/>
      <w:iCs w:val="0"/>
      <w:color w:val="4472C4" w:themeColor="accent5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404040" w:themeColor="text1" w:themeTint="BF"/>
      <w:sz w:val="24"/>
      <w:szCs w:val="24"/>
    </w:rPr>
  </w:style>
  <w:style w:type="table" w:customStyle="1" w:styleId="Tableaudeliste4Accent11">
    <w:name w:val="Tableau de liste 4 – Accent 11"/>
    <w:basedOn w:val="TableauNormal"/>
    <w:uiPriority w:val="49"/>
    <w:pPr>
      <w:spacing w:after="0" w:line="240" w:lineRule="auto"/>
    </w:pPr>
    <w:rPr>
      <w:rFonts w:eastAsia="MS Mincho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Instructions">
    <w:name w:val="Instructions"/>
    <w:basedOn w:val="Normal"/>
    <w:qFormat/>
    <w:rsid w:val="00304B0C"/>
    <w:pPr>
      <w:spacing w:line="240" w:lineRule="auto"/>
    </w:p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pPr>
      <w:spacing w:after="200"/>
    </w:pPr>
    <w:rPr>
      <w:rFonts w:asciiTheme="minorHAnsi" w:eastAsiaTheme="minorEastAsia" w:hAnsiTheme="minorHAnsi" w:cstheme="minorBidi"/>
      <w:b/>
      <w:bCs/>
      <w:color w:val="auto"/>
      <w:kern w:val="0"/>
      <w14:ligatures w14:val="none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Pr>
      <w:rFonts w:ascii="Arial" w:eastAsia="MS Mincho" w:hAnsi="Arial" w:cs="Arial"/>
      <w:b/>
      <w:bCs/>
      <w:color w:val="484848"/>
      <w:kern w:val="20"/>
      <w:sz w:val="20"/>
      <w:szCs w:val="20"/>
      <w14:ligatures w14:val="standard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Segoe UI" w:hAnsi="Segoe UI" w:cs="Segoe UI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character" w:styleId="Lienhypertextesuivivisit">
    <w:name w:val="FollowedHyperlink"/>
    <w:basedOn w:val="Policepardfaut"/>
    <w:uiPriority w:val="99"/>
    <w:semiHidden/>
    <w:unhideWhenUsed/>
    <w:rPr>
      <w:color w:val="954F72" w:themeColor="followedHyperlink"/>
      <w:u w:val="single"/>
    </w:rPr>
  </w:style>
  <w:style w:type="paragraph" w:customStyle="1" w:styleId="Interfaceutilisateur">
    <w:name w:val="Interface utilisateur"/>
    <w:basedOn w:val="Normal"/>
    <w:qFormat/>
    <w:rPr>
      <w:b/>
      <w:bCs/>
      <w:color w:val="auto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comments" Target="comments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giaire\AppData\Roaming\Microsoft\Templates\Bienvenue%20dans%20Word&#160;2013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>comptabilité, si-Mu</MediaServiceKeyPoint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a8a52e8c320b9a064ae3583ae3861c9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8020cb39231a0945110f9cd888b521a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51C23AB-CFBF-417A-B773-C0D8D95A840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F4859B9C-6203-4B82-8AB2-6504B135F3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4ED7208-DCDA-47E6-88E1-54D56125A56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Bienvenue dans Word 2013.dotx</Template>
  <TotalTime>0</TotalTime>
  <Pages>5</Pages>
  <Words>851</Words>
  <Characters>4684</Characters>
  <Application>Microsoft Office Word</Application>
  <DocSecurity>0</DocSecurity>
  <Lines>39</Lines>
  <Paragraphs>11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Manuel comptabilité</vt:lpstr>
      <vt:lpstr/>
    </vt:vector>
  </TitlesOfParts>
  <Company/>
  <LinksUpToDate>false</LinksUpToDate>
  <CharactersWithSpaces>5524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Manuel comptabilité</dc:title>
  <dc:creator/>
  <cp:keywords/>
  <cp:lastModifiedBy/>
  <cp:revision>1</cp:revision>
  <dcterms:created xsi:type="dcterms:W3CDTF">2020-10-29T17:59:00Z</dcterms:created>
  <dcterms:modified xsi:type="dcterms:W3CDTF">2020-10-30T07:35:00Z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